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1BA" w:rsidRDefault="00EB51BA" w:rsidP="00D55B0A">
      <w:pPr>
        <w:pStyle w:val="Title1"/>
        <w:jc w:val="both"/>
        <w:rPr>
          <w:szCs w:val="28"/>
        </w:rPr>
      </w:pPr>
    </w:p>
    <w:p w:rsidR="00D55B0A" w:rsidRPr="00141E93" w:rsidRDefault="00D55B0A" w:rsidP="00D55B0A">
      <w:pPr>
        <w:jc w:val="center"/>
        <w:rPr>
          <w:b/>
          <w:bCs/>
          <w:caps/>
          <w:sz w:val="32"/>
          <w:szCs w:val="32"/>
          <w:lang w:val="en-GB"/>
        </w:rPr>
      </w:pPr>
      <w:r>
        <w:rPr>
          <w:b/>
          <w:bCs/>
          <w:caps/>
          <w:sz w:val="32"/>
          <w:szCs w:val="32"/>
          <w:lang w:val="en-GB"/>
        </w:rPr>
        <w:t>perancangan dan simulasi Menggunakan FIlter Pasif Tipe l sebagai pereduksi gangguan harmonisa di lantai 5 laboratorium komputer gedung e universitas trisakti</w:t>
      </w:r>
    </w:p>
    <w:p w:rsidR="00A11577" w:rsidRPr="00A11577" w:rsidRDefault="00A11577" w:rsidP="007A0BC2">
      <w:pPr>
        <w:rPr>
          <w:sz w:val="28"/>
          <w:szCs w:val="28"/>
        </w:rPr>
      </w:pPr>
    </w:p>
    <w:p w:rsidR="007A0BC2" w:rsidRPr="00A11577" w:rsidRDefault="007A0BC2" w:rsidP="007A0BC2">
      <w:pPr>
        <w:rPr>
          <w:sz w:val="28"/>
          <w:szCs w:val="28"/>
        </w:rPr>
      </w:pPr>
    </w:p>
    <w:p w:rsidR="00A11577" w:rsidRPr="00A11577" w:rsidRDefault="007A0BC2" w:rsidP="00D55B0A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TUGAS AKHIR</w:t>
      </w:r>
    </w:p>
    <w:p w:rsidR="007A0BC2" w:rsidRPr="00A11577" w:rsidRDefault="005F29F1" w:rsidP="007A0BC2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Disusun</w:t>
      </w:r>
      <w:r w:rsidR="00D55B0A">
        <w:rPr>
          <w:sz w:val="28"/>
          <w:szCs w:val="28"/>
        </w:rPr>
        <w:t xml:space="preserve"> </w:t>
      </w:r>
      <w:r w:rsidRPr="00A11577">
        <w:rPr>
          <w:sz w:val="28"/>
          <w:szCs w:val="28"/>
        </w:rPr>
        <w:t>oleh :</w:t>
      </w:r>
    </w:p>
    <w:p w:rsidR="005F29F1" w:rsidRPr="00A11577" w:rsidRDefault="00D55B0A" w:rsidP="005F29F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Andreas Christovipnaldo</w:t>
      </w:r>
    </w:p>
    <w:p w:rsidR="005F29F1" w:rsidRPr="00A11577" w:rsidRDefault="00D55B0A" w:rsidP="005F29F1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FTI/TE : 062.14.002</w:t>
      </w:r>
    </w:p>
    <w:p w:rsidR="007A0BC2" w:rsidRPr="00A11577" w:rsidRDefault="007A0BC2" w:rsidP="007A0BC2">
      <w:pPr>
        <w:rPr>
          <w:b/>
          <w:sz w:val="28"/>
          <w:szCs w:val="28"/>
          <w:lang w:val="en-US"/>
        </w:rPr>
      </w:pPr>
    </w:p>
    <w:p w:rsidR="00A11577" w:rsidRDefault="00A11577" w:rsidP="00EB51BA"/>
    <w:p w:rsidR="007A0BC2" w:rsidRDefault="007A0BC2" w:rsidP="004E05A8">
      <w:pPr>
        <w:rPr>
          <w:lang w:val="en-US"/>
        </w:rPr>
      </w:pPr>
    </w:p>
    <w:p w:rsidR="004E05A8" w:rsidRPr="0086172C" w:rsidRDefault="004E05A8" w:rsidP="007A0BC2">
      <w:pPr>
        <w:rPr>
          <w:lang w:val="en-US"/>
        </w:rPr>
      </w:pPr>
    </w:p>
    <w:p w:rsidR="004E05A8" w:rsidRDefault="004E05A8" w:rsidP="004E05A8">
      <w:pPr>
        <w:jc w:val="center"/>
        <w:rPr>
          <w:lang w:val="en-US"/>
        </w:rPr>
      </w:pPr>
    </w:p>
    <w:p w:rsidR="004E05A8" w:rsidRDefault="004E05A8" w:rsidP="004E05A8">
      <w:pPr>
        <w:jc w:val="center"/>
        <w:rPr>
          <w:lang w:val="en-US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962150" cy="1538434"/>
            <wp:effectExtent l="0" t="0" r="0" b="508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01" cy="156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A8" w:rsidRPr="0086172C" w:rsidRDefault="004E05A8" w:rsidP="004E05A8">
      <w:pPr>
        <w:rPr>
          <w:lang w:val="en-US"/>
        </w:rPr>
      </w:pP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JURUSAN TEKNIK ELEKTRO</w:t>
      </w: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FAKULTAS TEKNOLOGI INDUSTRI</w:t>
      </w:r>
    </w:p>
    <w:p w:rsidR="004E05A8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UNIVERSITAS TRISAKTI</w:t>
      </w:r>
    </w:p>
    <w:p w:rsidR="004E05A8" w:rsidRPr="00395968" w:rsidRDefault="004E05A8" w:rsidP="004E05A8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95968">
        <w:rPr>
          <w:b/>
          <w:sz w:val="28"/>
          <w:szCs w:val="28"/>
          <w:lang w:val="en-US"/>
        </w:rPr>
        <w:t>JAKARTA</w:t>
      </w:r>
    </w:p>
    <w:p w:rsidR="004E05A8" w:rsidRPr="00A11577" w:rsidRDefault="00D55B0A" w:rsidP="004E05A8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2018</w:t>
      </w:r>
    </w:p>
    <w:p w:rsidR="004E05A8" w:rsidRPr="0086172C" w:rsidRDefault="004E05A8" w:rsidP="004E05A8">
      <w:pPr>
        <w:rPr>
          <w:lang w:val="en-US"/>
        </w:rPr>
      </w:pPr>
      <w:r>
        <w:br w:type="page"/>
      </w:r>
    </w:p>
    <w:p w:rsidR="004E05A8" w:rsidRDefault="004E05A8" w:rsidP="0001304E">
      <w:pPr>
        <w:pStyle w:val="Title1"/>
      </w:pPr>
    </w:p>
    <w:p w:rsidR="00D55B0A" w:rsidRPr="00141E93" w:rsidRDefault="00D55B0A" w:rsidP="00D55B0A">
      <w:pPr>
        <w:jc w:val="center"/>
        <w:rPr>
          <w:b/>
          <w:bCs/>
          <w:caps/>
          <w:sz w:val="32"/>
          <w:szCs w:val="32"/>
          <w:lang w:val="en-GB"/>
        </w:rPr>
      </w:pPr>
      <w:r>
        <w:rPr>
          <w:b/>
          <w:bCs/>
          <w:caps/>
          <w:sz w:val="32"/>
          <w:szCs w:val="32"/>
          <w:lang w:val="en-GB"/>
        </w:rPr>
        <w:t>perancangan dan simulasi Menggunakan FIlter Pasif Tipe l sebagai pereduksi gangguan harmonisa di lantai 5 laboratorium komputer gedung e universitas trisakti</w:t>
      </w:r>
    </w:p>
    <w:p w:rsidR="0001304E" w:rsidRDefault="0001304E" w:rsidP="0001304E">
      <w:pPr>
        <w:rPr>
          <w:sz w:val="28"/>
          <w:szCs w:val="28"/>
        </w:rPr>
      </w:pPr>
    </w:p>
    <w:p w:rsidR="0001304E" w:rsidRPr="00A11577" w:rsidRDefault="0001304E" w:rsidP="0001304E">
      <w:pPr>
        <w:rPr>
          <w:sz w:val="28"/>
          <w:szCs w:val="28"/>
        </w:rPr>
      </w:pPr>
    </w:p>
    <w:p w:rsidR="0001304E" w:rsidRPr="00A11577" w:rsidRDefault="0001304E" w:rsidP="0001304E">
      <w:pPr>
        <w:rPr>
          <w:sz w:val="28"/>
          <w:szCs w:val="28"/>
        </w:rPr>
      </w:pPr>
    </w:p>
    <w:p w:rsidR="0001304E" w:rsidRPr="00A11577" w:rsidRDefault="0001304E" w:rsidP="00D55B0A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TUGAS AKHIR</w:t>
      </w:r>
    </w:p>
    <w:p w:rsidR="0001304E" w:rsidRPr="00A11577" w:rsidRDefault="0001304E" w:rsidP="0001304E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Disusun</w:t>
      </w:r>
      <w:r w:rsidR="00D55B0A">
        <w:rPr>
          <w:sz w:val="28"/>
          <w:szCs w:val="28"/>
        </w:rPr>
        <w:t xml:space="preserve"> </w:t>
      </w:r>
      <w:r w:rsidRPr="00A11577">
        <w:rPr>
          <w:sz w:val="28"/>
          <w:szCs w:val="28"/>
        </w:rPr>
        <w:t>oleh :</w:t>
      </w:r>
    </w:p>
    <w:p w:rsidR="0001304E" w:rsidRPr="00A11577" w:rsidRDefault="00D55B0A" w:rsidP="000130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Andreas Christovipnaldo</w:t>
      </w:r>
    </w:p>
    <w:p w:rsidR="0001304E" w:rsidRPr="00A11577" w:rsidRDefault="00D55B0A" w:rsidP="0001304E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FTI/TE : 062.14.002</w:t>
      </w:r>
    </w:p>
    <w:p w:rsidR="00395968" w:rsidRDefault="00395968" w:rsidP="0001304E">
      <w:pPr>
        <w:rPr>
          <w:b/>
          <w:sz w:val="28"/>
          <w:szCs w:val="28"/>
          <w:lang w:val="en-US"/>
        </w:rPr>
      </w:pPr>
    </w:p>
    <w:p w:rsidR="00443690" w:rsidRDefault="00443690" w:rsidP="0001304E">
      <w:pPr>
        <w:rPr>
          <w:lang w:val="en-US"/>
        </w:rPr>
      </w:pPr>
    </w:p>
    <w:p w:rsidR="00EB51BA" w:rsidRPr="0086172C" w:rsidRDefault="00EB51BA" w:rsidP="0001304E">
      <w:pPr>
        <w:rPr>
          <w:lang w:val="en-US"/>
        </w:rPr>
      </w:pPr>
    </w:p>
    <w:p w:rsidR="00A92167" w:rsidRPr="0086172C" w:rsidRDefault="00A92167" w:rsidP="00A92167">
      <w:pPr>
        <w:rPr>
          <w:lang w:val="en-US"/>
        </w:rPr>
      </w:pPr>
    </w:p>
    <w:p w:rsidR="00B77B41" w:rsidRPr="0086172C" w:rsidRDefault="00B77B41" w:rsidP="00B77B41">
      <w:pPr>
        <w:rPr>
          <w:lang w:val="en-US"/>
        </w:rPr>
      </w:pPr>
    </w:p>
    <w:p w:rsidR="00B77B41" w:rsidRDefault="00B77B41" w:rsidP="00B77B41">
      <w:pPr>
        <w:jc w:val="center"/>
        <w:rPr>
          <w:lang w:val="en-US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962150" cy="1538434"/>
            <wp:effectExtent l="0" t="0" r="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01" cy="156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7B41" w:rsidRPr="0086172C" w:rsidRDefault="00B77B41" w:rsidP="00B77B41">
      <w:pPr>
        <w:rPr>
          <w:lang w:val="en-US"/>
        </w:rPr>
      </w:pPr>
    </w:p>
    <w:p w:rsidR="00B77B41" w:rsidRPr="00A11577" w:rsidRDefault="00B77B41" w:rsidP="00B77B41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JURUSAN TEKNIK ELEKTRO</w:t>
      </w:r>
    </w:p>
    <w:p w:rsidR="00B77B41" w:rsidRPr="00A11577" w:rsidRDefault="00B77B41" w:rsidP="00B77B41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FAKULTAS TEKNOLOGI INDUSTRI</w:t>
      </w:r>
    </w:p>
    <w:p w:rsidR="00B77B41" w:rsidRDefault="00B77B41" w:rsidP="00B77B41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UNIVERSITAS TRISAKTI</w:t>
      </w:r>
    </w:p>
    <w:p w:rsidR="00B77B41" w:rsidRPr="00395968" w:rsidRDefault="00B77B41" w:rsidP="00B77B41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95968">
        <w:rPr>
          <w:b/>
          <w:sz w:val="28"/>
          <w:szCs w:val="28"/>
          <w:lang w:val="en-US"/>
        </w:rPr>
        <w:t>JAKARTA</w:t>
      </w:r>
    </w:p>
    <w:p w:rsidR="00A92167" w:rsidRDefault="00D55B0A" w:rsidP="00B77B41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2018</w:t>
      </w:r>
    </w:p>
    <w:p w:rsidR="00EB51BA" w:rsidRDefault="00EB51BA" w:rsidP="00B77B41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EB51BA" w:rsidRPr="00B77B41" w:rsidRDefault="00EB51BA" w:rsidP="00B77B41">
      <w:pPr>
        <w:spacing w:line="240" w:lineRule="auto"/>
        <w:jc w:val="center"/>
        <w:rPr>
          <w:b/>
          <w:sz w:val="28"/>
          <w:szCs w:val="28"/>
          <w:lang w:val="en-US"/>
        </w:rPr>
      </w:pPr>
    </w:p>
    <w:p w:rsidR="0001304E" w:rsidRDefault="00B52D6C" w:rsidP="0001304E">
      <w:pPr>
        <w:pStyle w:val="Title2"/>
        <w:rPr>
          <w:sz w:val="28"/>
          <w:szCs w:val="28"/>
        </w:rPr>
      </w:pPr>
      <w:r>
        <w:rPr>
          <w:sz w:val="28"/>
          <w:szCs w:val="28"/>
        </w:rPr>
        <w:t>DESIGNING PASSIVE FILTER AND SIMULATE USING ORCAD TO REDUCE HARMONIC IN ELECTRICAL INSTALLATION IN</w:t>
      </w:r>
    </w:p>
    <w:p w:rsidR="0001304E" w:rsidRDefault="0001304E" w:rsidP="0001304E">
      <w:pPr>
        <w:pStyle w:val="Title2"/>
        <w:rPr>
          <w:sz w:val="28"/>
          <w:szCs w:val="28"/>
        </w:rPr>
      </w:pPr>
    </w:p>
    <w:p w:rsidR="0001304E" w:rsidRDefault="0001304E" w:rsidP="0001304E">
      <w:pPr>
        <w:pStyle w:val="Title2"/>
        <w:rPr>
          <w:sz w:val="28"/>
          <w:szCs w:val="28"/>
        </w:rPr>
      </w:pPr>
    </w:p>
    <w:p w:rsidR="0001304E" w:rsidRPr="0001304E" w:rsidRDefault="0001304E" w:rsidP="0001304E">
      <w:pPr>
        <w:pStyle w:val="Title2"/>
      </w:pPr>
      <w:r>
        <w:rPr>
          <w:sz w:val="28"/>
          <w:szCs w:val="28"/>
        </w:rPr>
        <w:t>FINAL ASSIGNMENT</w:t>
      </w:r>
    </w:p>
    <w:p w:rsidR="0001304E" w:rsidRPr="0001304E" w:rsidRDefault="0001304E" w:rsidP="0001304E">
      <w:pPr>
        <w:pStyle w:val="Title2"/>
      </w:pPr>
    </w:p>
    <w:p w:rsidR="0001304E" w:rsidRPr="0001304E" w:rsidRDefault="0001304E" w:rsidP="0001304E">
      <w:pPr>
        <w:rPr>
          <w:b/>
          <w:lang w:val="en-US"/>
        </w:rPr>
      </w:pPr>
    </w:p>
    <w:p w:rsidR="0001304E" w:rsidRPr="0001304E" w:rsidRDefault="0001304E" w:rsidP="0001304E">
      <w:pPr>
        <w:spacing w:line="240" w:lineRule="auto"/>
        <w:jc w:val="center"/>
        <w:rPr>
          <w:b/>
        </w:rPr>
      </w:pPr>
    </w:p>
    <w:p w:rsidR="0001304E" w:rsidRPr="0001304E" w:rsidRDefault="0001304E" w:rsidP="0001304E">
      <w:pPr>
        <w:spacing w:line="240" w:lineRule="auto"/>
        <w:jc w:val="center"/>
        <w:rPr>
          <w:b/>
        </w:rPr>
      </w:pPr>
    </w:p>
    <w:p w:rsidR="0001304E" w:rsidRPr="0001304E" w:rsidRDefault="00B77B41" w:rsidP="00B77B41">
      <w:pPr>
        <w:tabs>
          <w:tab w:val="center" w:pos="3939"/>
          <w:tab w:val="right" w:pos="7878"/>
        </w:tabs>
        <w:jc w:val="left"/>
        <w:rPr>
          <w:b/>
        </w:rPr>
      </w:pPr>
      <w:r>
        <w:rPr>
          <w:b/>
        </w:rPr>
        <w:tab/>
      </w:r>
      <w:r w:rsidR="0001304E" w:rsidRPr="0001304E">
        <w:rPr>
          <w:b/>
        </w:rPr>
        <w:t>Written By :</w:t>
      </w:r>
      <w:r>
        <w:rPr>
          <w:b/>
        </w:rPr>
        <w:tab/>
      </w:r>
    </w:p>
    <w:p w:rsidR="0001304E" w:rsidRPr="0001304E" w:rsidRDefault="00437E1F" w:rsidP="00437E1F">
      <w:pPr>
        <w:ind w:left="2160" w:firstLine="720"/>
        <w:rPr>
          <w:b/>
        </w:rPr>
      </w:pPr>
      <w:r>
        <w:rPr>
          <w:b/>
          <w:lang w:val="en-US"/>
        </w:rPr>
        <w:t>Andreas Christovipnaldo</w:t>
      </w:r>
      <w:r w:rsidR="0001304E" w:rsidRPr="0001304E">
        <w:rPr>
          <w:b/>
        </w:rPr>
        <w:tab/>
      </w:r>
    </w:p>
    <w:p w:rsidR="0001304E" w:rsidRPr="0001304E" w:rsidRDefault="0001304E" w:rsidP="0001304E">
      <w:pPr>
        <w:jc w:val="center"/>
        <w:rPr>
          <w:b/>
          <w:lang w:val="en-US"/>
        </w:rPr>
      </w:pPr>
      <w:r>
        <w:rPr>
          <w:b/>
        </w:rPr>
        <w:t>FTI/TE</w:t>
      </w:r>
      <w:r w:rsidRPr="0001304E">
        <w:rPr>
          <w:b/>
        </w:rPr>
        <w:t xml:space="preserve"> : </w:t>
      </w:r>
      <w:r w:rsidR="00437E1F">
        <w:rPr>
          <w:b/>
          <w:lang w:val="en-US"/>
        </w:rPr>
        <w:t>062.14.002</w:t>
      </w:r>
    </w:p>
    <w:p w:rsidR="0001304E" w:rsidRPr="0001304E" w:rsidRDefault="0001304E" w:rsidP="0001304E">
      <w:pPr>
        <w:pStyle w:val="Title2"/>
      </w:pPr>
    </w:p>
    <w:p w:rsidR="004E05A8" w:rsidRDefault="004E05A8" w:rsidP="003836F3">
      <w:pPr>
        <w:rPr>
          <w:lang w:val="en-US"/>
        </w:rPr>
      </w:pPr>
    </w:p>
    <w:p w:rsidR="00A92167" w:rsidRPr="0086172C" w:rsidRDefault="00A92167" w:rsidP="00A92167">
      <w:pPr>
        <w:rPr>
          <w:lang w:val="en-US"/>
        </w:rPr>
      </w:pPr>
    </w:p>
    <w:p w:rsidR="00A92167" w:rsidRDefault="00A92167" w:rsidP="00A92167">
      <w:pPr>
        <w:jc w:val="center"/>
        <w:rPr>
          <w:lang w:val="en-US"/>
        </w:rPr>
      </w:pPr>
    </w:p>
    <w:p w:rsidR="00A7284E" w:rsidRPr="0086172C" w:rsidRDefault="00A7284E" w:rsidP="00A7284E">
      <w:pPr>
        <w:rPr>
          <w:lang w:val="en-US"/>
        </w:rPr>
      </w:pPr>
    </w:p>
    <w:p w:rsidR="004E05A8" w:rsidRDefault="004E05A8" w:rsidP="004E05A8">
      <w:pPr>
        <w:jc w:val="center"/>
        <w:rPr>
          <w:lang w:val="en-US"/>
        </w:rPr>
      </w:pPr>
    </w:p>
    <w:p w:rsidR="004E05A8" w:rsidRDefault="004E05A8" w:rsidP="004E05A8">
      <w:pPr>
        <w:jc w:val="center"/>
        <w:rPr>
          <w:lang w:val="en-US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962150" cy="1538434"/>
            <wp:effectExtent l="0" t="0" r="0" b="508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01" cy="156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A8" w:rsidRPr="0086172C" w:rsidRDefault="004E05A8" w:rsidP="004E05A8">
      <w:pPr>
        <w:rPr>
          <w:lang w:val="en-US"/>
        </w:rPr>
      </w:pP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JURUSAN TEKNIK ELEKTRO</w:t>
      </w: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FAKULTAS TEKNOLOGI INDUSTRI</w:t>
      </w:r>
    </w:p>
    <w:p w:rsidR="004E05A8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UNIVERSITAS TRISAKTI</w:t>
      </w:r>
    </w:p>
    <w:p w:rsidR="00B52D6C" w:rsidRPr="00395968" w:rsidRDefault="004E05A8" w:rsidP="00B52D6C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95968">
        <w:rPr>
          <w:b/>
          <w:sz w:val="28"/>
          <w:szCs w:val="28"/>
          <w:lang w:val="en-US"/>
        </w:rPr>
        <w:t>JAKARTA</w:t>
      </w:r>
    </w:p>
    <w:p w:rsidR="00EB51BA" w:rsidRPr="00A7284E" w:rsidRDefault="00B52D6C" w:rsidP="004E05A8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2018</w:t>
      </w:r>
      <w:r w:rsidR="00A7284E">
        <w:br w:type="page"/>
      </w:r>
    </w:p>
    <w:p w:rsidR="00A7284E" w:rsidRDefault="00A7284E" w:rsidP="00A7284E">
      <w:pPr>
        <w:jc w:val="left"/>
        <w:rPr>
          <w:szCs w:val="28"/>
        </w:rPr>
      </w:pPr>
    </w:p>
    <w:p w:rsidR="0001304E" w:rsidRPr="00EB51BA" w:rsidRDefault="00900C08" w:rsidP="00EB51BA">
      <w:pPr>
        <w:jc w:val="center"/>
      </w:pPr>
      <w:r>
        <w:rPr>
          <w:szCs w:val="28"/>
        </w:rPr>
        <w:t>Halaman</w:t>
      </w:r>
      <w:r w:rsidR="0001304E">
        <w:rPr>
          <w:szCs w:val="28"/>
        </w:rPr>
        <w:t xml:space="preserve"> Cover</w:t>
      </w:r>
    </w:p>
    <w:p w:rsidR="00B52D6C" w:rsidRDefault="00B52D6C" w:rsidP="00B52D6C">
      <w:pPr>
        <w:pStyle w:val="Title1"/>
      </w:pPr>
    </w:p>
    <w:p w:rsidR="00B52D6C" w:rsidRPr="00141E93" w:rsidRDefault="00B52D6C" w:rsidP="00B52D6C">
      <w:pPr>
        <w:jc w:val="center"/>
        <w:rPr>
          <w:b/>
          <w:bCs/>
          <w:caps/>
          <w:sz w:val="32"/>
          <w:szCs w:val="32"/>
          <w:lang w:val="en-GB"/>
        </w:rPr>
      </w:pPr>
      <w:r>
        <w:rPr>
          <w:b/>
          <w:bCs/>
          <w:caps/>
          <w:sz w:val="32"/>
          <w:szCs w:val="32"/>
          <w:lang w:val="en-GB"/>
        </w:rPr>
        <w:t>perancangan dan simulasi Menggunakan FIlter Pasif Tipe l sebagai pereduksi gangguan harmonisa di lantai 5 laboratorium komputer gedung e universitas trisakti</w:t>
      </w:r>
    </w:p>
    <w:p w:rsidR="0001304E" w:rsidRPr="00A11577" w:rsidRDefault="0001304E" w:rsidP="0001304E">
      <w:pPr>
        <w:rPr>
          <w:sz w:val="28"/>
          <w:szCs w:val="28"/>
        </w:rPr>
      </w:pPr>
    </w:p>
    <w:p w:rsidR="0001304E" w:rsidRPr="00A11577" w:rsidRDefault="0001304E" w:rsidP="0001304E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TUGAS AKHIR</w:t>
      </w:r>
    </w:p>
    <w:p w:rsidR="0001304E" w:rsidRDefault="00900C08" w:rsidP="0001304E">
      <w:pPr>
        <w:pStyle w:val="Title2"/>
        <w:rPr>
          <w:sz w:val="28"/>
          <w:szCs w:val="28"/>
        </w:rPr>
      </w:pPr>
      <w:r>
        <w:rPr>
          <w:sz w:val="28"/>
          <w:szCs w:val="28"/>
        </w:rPr>
        <w:t>Diajukan</w:t>
      </w:r>
      <w:r w:rsidR="00437E1F">
        <w:rPr>
          <w:sz w:val="28"/>
          <w:szCs w:val="28"/>
        </w:rPr>
        <w:t xml:space="preserve"> </w:t>
      </w:r>
      <w:r>
        <w:rPr>
          <w:sz w:val="28"/>
          <w:szCs w:val="28"/>
        </w:rPr>
        <w:t>Untuk</w:t>
      </w:r>
      <w:r w:rsidR="00437E1F">
        <w:rPr>
          <w:sz w:val="28"/>
          <w:szCs w:val="28"/>
        </w:rPr>
        <w:t xml:space="preserve"> </w:t>
      </w:r>
      <w:r>
        <w:rPr>
          <w:sz w:val="28"/>
          <w:szCs w:val="28"/>
        </w:rPr>
        <w:t>Menempuh</w:t>
      </w:r>
      <w:r w:rsidR="00437E1F">
        <w:rPr>
          <w:sz w:val="28"/>
          <w:szCs w:val="28"/>
        </w:rPr>
        <w:t xml:space="preserve"> </w:t>
      </w:r>
      <w:r>
        <w:rPr>
          <w:sz w:val="28"/>
          <w:szCs w:val="28"/>
        </w:rPr>
        <w:t>Ujian</w:t>
      </w:r>
      <w:r w:rsidR="00437E1F">
        <w:rPr>
          <w:sz w:val="28"/>
          <w:szCs w:val="28"/>
        </w:rPr>
        <w:t xml:space="preserve"> </w:t>
      </w:r>
      <w:r>
        <w:rPr>
          <w:sz w:val="28"/>
          <w:szCs w:val="28"/>
        </w:rPr>
        <w:t>Sarjana</w:t>
      </w:r>
    </w:p>
    <w:p w:rsidR="00900C08" w:rsidRPr="00900C08" w:rsidRDefault="00900C08" w:rsidP="00900C08">
      <w:pPr>
        <w:jc w:val="center"/>
        <w:rPr>
          <w:b/>
          <w:sz w:val="28"/>
          <w:szCs w:val="28"/>
          <w:lang w:val="en-US"/>
        </w:rPr>
      </w:pPr>
      <w:r w:rsidRPr="00900C08">
        <w:rPr>
          <w:b/>
          <w:sz w:val="28"/>
          <w:szCs w:val="28"/>
          <w:lang w:val="en-US"/>
        </w:rPr>
        <w:t>Pada</w:t>
      </w:r>
      <w:r w:rsidR="00437E1F">
        <w:rPr>
          <w:b/>
          <w:sz w:val="28"/>
          <w:szCs w:val="28"/>
          <w:lang w:val="en-US"/>
        </w:rPr>
        <w:t xml:space="preserve"> </w:t>
      </w:r>
      <w:r w:rsidRPr="00900C08">
        <w:rPr>
          <w:b/>
          <w:sz w:val="28"/>
          <w:szCs w:val="28"/>
          <w:lang w:val="en-US"/>
        </w:rPr>
        <w:t>Jurusan</w:t>
      </w:r>
      <w:r w:rsidR="00437E1F">
        <w:rPr>
          <w:b/>
          <w:sz w:val="28"/>
          <w:szCs w:val="28"/>
          <w:lang w:val="en-US"/>
        </w:rPr>
        <w:t xml:space="preserve"> </w:t>
      </w:r>
      <w:r w:rsidRPr="00900C08">
        <w:rPr>
          <w:b/>
          <w:sz w:val="28"/>
          <w:szCs w:val="28"/>
          <w:lang w:val="en-US"/>
        </w:rPr>
        <w:t>Teknik</w:t>
      </w:r>
      <w:r w:rsidR="00437E1F">
        <w:rPr>
          <w:b/>
          <w:sz w:val="28"/>
          <w:szCs w:val="28"/>
          <w:lang w:val="en-US"/>
        </w:rPr>
        <w:t xml:space="preserve"> </w:t>
      </w:r>
      <w:r w:rsidRPr="00900C08">
        <w:rPr>
          <w:b/>
          <w:sz w:val="28"/>
          <w:szCs w:val="28"/>
          <w:lang w:val="en-US"/>
        </w:rPr>
        <w:t>Elektro</w:t>
      </w:r>
    </w:p>
    <w:p w:rsidR="00900C08" w:rsidRPr="00900C08" w:rsidRDefault="00900C08" w:rsidP="00900C08">
      <w:pPr>
        <w:jc w:val="center"/>
        <w:rPr>
          <w:b/>
          <w:sz w:val="28"/>
          <w:szCs w:val="28"/>
          <w:lang w:val="en-US"/>
        </w:rPr>
      </w:pPr>
      <w:r w:rsidRPr="00900C08">
        <w:rPr>
          <w:b/>
          <w:sz w:val="28"/>
          <w:szCs w:val="28"/>
          <w:lang w:val="en-US"/>
        </w:rPr>
        <w:t>Fakultas</w:t>
      </w:r>
      <w:r w:rsidR="00437E1F">
        <w:rPr>
          <w:b/>
          <w:sz w:val="28"/>
          <w:szCs w:val="28"/>
          <w:lang w:val="en-US"/>
        </w:rPr>
        <w:t xml:space="preserve"> </w:t>
      </w:r>
      <w:r w:rsidRPr="00900C08">
        <w:rPr>
          <w:b/>
          <w:sz w:val="28"/>
          <w:szCs w:val="28"/>
          <w:lang w:val="en-US"/>
        </w:rPr>
        <w:t>Teknologi</w:t>
      </w:r>
      <w:r w:rsidR="00437E1F">
        <w:rPr>
          <w:b/>
          <w:sz w:val="28"/>
          <w:szCs w:val="28"/>
          <w:lang w:val="en-US"/>
        </w:rPr>
        <w:t xml:space="preserve"> </w:t>
      </w:r>
      <w:r w:rsidRPr="00900C08">
        <w:rPr>
          <w:b/>
          <w:sz w:val="28"/>
          <w:szCs w:val="28"/>
          <w:lang w:val="en-US"/>
        </w:rPr>
        <w:t>Industri</w:t>
      </w:r>
    </w:p>
    <w:p w:rsidR="0001304E" w:rsidRPr="00A11577" w:rsidRDefault="0001304E" w:rsidP="0001304E">
      <w:pPr>
        <w:rPr>
          <w:sz w:val="28"/>
          <w:szCs w:val="28"/>
          <w:lang w:val="en-US"/>
        </w:rPr>
      </w:pPr>
    </w:p>
    <w:p w:rsidR="0001304E" w:rsidRPr="00A11577" w:rsidRDefault="0001304E" w:rsidP="0001304E">
      <w:pPr>
        <w:pStyle w:val="Title2"/>
        <w:rPr>
          <w:sz w:val="28"/>
          <w:szCs w:val="28"/>
        </w:rPr>
      </w:pPr>
      <w:r w:rsidRPr="00A11577">
        <w:rPr>
          <w:sz w:val="28"/>
          <w:szCs w:val="28"/>
        </w:rPr>
        <w:t>Disusun</w:t>
      </w:r>
      <w:r w:rsidR="00597BD9">
        <w:rPr>
          <w:sz w:val="28"/>
          <w:szCs w:val="28"/>
        </w:rPr>
        <w:t xml:space="preserve"> </w:t>
      </w:r>
      <w:r w:rsidRPr="00A11577">
        <w:rPr>
          <w:sz w:val="28"/>
          <w:szCs w:val="28"/>
        </w:rPr>
        <w:t>oleh :</w:t>
      </w:r>
    </w:p>
    <w:p w:rsidR="0001304E" w:rsidRPr="00A11577" w:rsidRDefault="00A7284E" w:rsidP="00A7284E">
      <w:pPr>
        <w:tabs>
          <w:tab w:val="left" w:pos="1514"/>
          <w:tab w:val="center" w:pos="3939"/>
        </w:tabs>
        <w:jc w:val="left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  <w:lang w:val="en-US"/>
        </w:rPr>
        <w:tab/>
      </w:r>
      <w:r w:rsidR="00437E1F">
        <w:rPr>
          <w:b/>
          <w:sz w:val="28"/>
          <w:szCs w:val="28"/>
          <w:lang w:val="en-US"/>
        </w:rPr>
        <w:t>Andreas Christovipnaldo</w:t>
      </w:r>
    </w:p>
    <w:p w:rsidR="004E05A8" w:rsidRPr="00B52D6C" w:rsidRDefault="00437E1F" w:rsidP="00B52D6C">
      <w:pPr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FTI/TE : 062.14.002</w:t>
      </w:r>
    </w:p>
    <w:p w:rsidR="004E05A8" w:rsidRDefault="004E05A8" w:rsidP="004E05A8">
      <w:pPr>
        <w:jc w:val="center"/>
        <w:rPr>
          <w:lang w:val="en-US"/>
        </w:rPr>
      </w:pPr>
      <w:r>
        <w:rPr>
          <w:noProof/>
          <w:sz w:val="20"/>
          <w:lang w:val="en-GB" w:eastAsia="en-GB"/>
        </w:rPr>
        <w:drawing>
          <wp:inline distT="0" distB="0" distL="0" distR="0">
            <wp:extent cx="1962150" cy="1538434"/>
            <wp:effectExtent l="0" t="0" r="0" b="508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5001" cy="15641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5A8" w:rsidRPr="0086172C" w:rsidRDefault="004E05A8" w:rsidP="004E05A8">
      <w:pPr>
        <w:rPr>
          <w:lang w:val="en-US"/>
        </w:rPr>
      </w:pP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JURUSAN TEKNIK ELEKTRO</w:t>
      </w:r>
    </w:p>
    <w:p w:rsidR="004E05A8" w:rsidRPr="00A11577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FAKULTAS TEKNOLOGI INDUSTRI</w:t>
      </w:r>
    </w:p>
    <w:p w:rsidR="004E05A8" w:rsidRDefault="004E05A8" w:rsidP="004E05A8">
      <w:pPr>
        <w:pStyle w:val="Title2"/>
        <w:spacing w:line="240" w:lineRule="auto"/>
        <w:rPr>
          <w:sz w:val="28"/>
          <w:szCs w:val="28"/>
        </w:rPr>
      </w:pPr>
      <w:r w:rsidRPr="00A11577">
        <w:rPr>
          <w:sz w:val="28"/>
          <w:szCs w:val="28"/>
        </w:rPr>
        <w:t>UNIVERSITAS TRISAKTI</w:t>
      </w:r>
    </w:p>
    <w:p w:rsidR="004E05A8" w:rsidRPr="00395968" w:rsidRDefault="004E05A8" w:rsidP="004E05A8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395968">
        <w:rPr>
          <w:b/>
          <w:sz w:val="28"/>
          <w:szCs w:val="28"/>
          <w:lang w:val="en-US"/>
        </w:rPr>
        <w:t>JAKARTA</w:t>
      </w:r>
    </w:p>
    <w:p w:rsidR="004E05A8" w:rsidRPr="00A11577" w:rsidRDefault="00437E1F" w:rsidP="004E05A8">
      <w:pPr>
        <w:spacing w:line="24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2018</w:t>
      </w:r>
    </w:p>
    <w:p w:rsidR="004E05A8" w:rsidRPr="0086172C" w:rsidRDefault="004E05A8" w:rsidP="004E05A8">
      <w:pPr>
        <w:rPr>
          <w:lang w:val="en-US"/>
        </w:rPr>
      </w:pPr>
      <w:r>
        <w:br w:type="page"/>
      </w:r>
    </w:p>
    <w:p w:rsidR="004E05A8" w:rsidRDefault="004E05A8" w:rsidP="00A92167">
      <w:pPr>
        <w:jc w:val="center"/>
      </w:pPr>
    </w:p>
    <w:p w:rsidR="0001304E" w:rsidRDefault="00A92167" w:rsidP="00A92167">
      <w:pPr>
        <w:jc w:val="center"/>
        <w:rPr>
          <w:lang w:val="en-US"/>
        </w:rPr>
      </w:pPr>
      <w:r w:rsidRPr="004E05A8">
        <w:br w:type="page"/>
      </w:r>
      <w:r>
        <w:rPr>
          <w:lang w:val="en-US"/>
        </w:rPr>
        <w:lastRenderedPageBreak/>
        <w:t>HalamanPengesahan</w:t>
      </w:r>
    </w:p>
    <w:p w:rsidR="0001304E" w:rsidRPr="0086172C" w:rsidRDefault="0001304E" w:rsidP="0001304E">
      <w:pPr>
        <w:rPr>
          <w:lang w:val="en-US"/>
        </w:rPr>
      </w:pPr>
    </w:p>
    <w:p w:rsidR="00B466DF" w:rsidRDefault="00B466DF" w:rsidP="00B466DF">
      <w:pPr>
        <w:pStyle w:val="Title1"/>
      </w:pPr>
      <w:bookmarkStart w:id="0" w:name="_Toc435084825"/>
    </w:p>
    <w:p w:rsidR="00B466DF" w:rsidRPr="00141E93" w:rsidRDefault="00B466DF" w:rsidP="00B466DF">
      <w:pPr>
        <w:jc w:val="center"/>
        <w:rPr>
          <w:b/>
          <w:bCs/>
          <w:caps/>
          <w:sz w:val="32"/>
          <w:szCs w:val="32"/>
          <w:lang w:val="en-GB"/>
        </w:rPr>
      </w:pPr>
      <w:r>
        <w:rPr>
          <w:b/>
          <w:bCs/>
          <w:caps/>
          <w:sz w:val="32"/>
          <w:szCs w:val="32"/>
          <w:lang w:val="en-GB"/>
        </w:rPr>
        <w:t>perancangan dan simulasi Menggunakan FIlter Pasif Tipe l sebagai pereduksi gangguan harmonisa di lantai 5 laboratorium komputer gedung e universitas trisakti</w:t>
      </w:r>
    </w:p>
    <w:p w:rsidR="006E4F46" w:rsidRPr="002A6B58" w:rsidRDefault="006E4F46" w:rsidP="006E4F46"/>
    <w:p w:rsidR="006E4F46" w:rsidRDefault="006E4F46" w:rsidP="00B466DF">
      <w:pPr>
        <w:pStyle w:val="Title2"/>
      </w:pPr>
      <w:r>
        <w:t>TUGAS AKHIR</w:t>
      </w:r>
    </w:p>
    <w:p w:rsidR="006E4F46" w:rsidRDefault="006E4F46" w:rsidP="006E4F46"/>
    <w:p w:rsidR="006E4F46" w:rsidRDefault="006E4F46" w:rsidP="006E4F46"/>
    <w:p w:rsidR="006E4F46" w:rsidRDefault="00543575" w:rsidP="006E4F46">
      <w:pPr>
        <w:pStyle w:val="Title2"/>
      </w:pPr>
      <w:r>
        <w:t>Disusun</w:t>
      </w:r>
      <w:r w:rsidR="00597BD9">
        <w:t xml:space="preserve"> </w:t>
      </w:r>
      <w:r>
        <w:t>o</w:t>
      </w:r>
      <w:r w:rsidR="006E4F46">
        <w:t>leh :</w:t>
      </w:r>
    </w:p>
    <w:p w:rsidR="006E4F46" w:rsidRDefault="006E4F46" w:rsidP="006E4F46">
      <w:pPr>
        <w:pStyle w:val="Title2"/>
        <w:ind w:left="1800"/>
        <w:jc w:val="both"/>
      </w:pPr>
      <w:r>
        <w:t>Nama</w:t>
      </w:r>
      <w:r>
        <w:tab/>
      </w:r>
      <w:r>
        <w:tab/>
        <w:t xml:space="preserve">: </w:t>
      </w:r>
      <w:r w:rsidR="00597BD9">
        <w:t>Andreas Christovipnaldo</w:t>
      </w:r>
    </w:p>
    <w:p w:rsidR="006E4F46" w:rsidRDefault="00597BD9" w:rsidP="006E4F46">
      <w:pPr>
        <w:pStyle w:val="Title2"/>
        <w:ind w:left="1800"/>
        <w:jc w:val="both"/>
      </w:pPr>
      <w:r>
        <w:t xml:space="preserve">NIM </w:t>
      </w:r>
      <w:r>
        <w:tab/>
      </w:r>
      <w:r>
        <w:tab/>
        <w:t>: 062.14.002</w:t>
      </w:r>
    </w:p>
    <w:p w:rsidR="006E4F46" w:rsidRDefault="006E4F46" w:rsidP="006E4F46"/>
    <w:p w:rsidR="006E4F46" w:rsidRDefault="006E4F46" w:rsidP="006E4F46"/>
    <w:p w:rsidR="006E4F46" w:rsidRDefault="006E4F46" w:rsidP="006E4F46"/>
    <w:p w:rsidR="006E4F46" w:rsidRDefault="006E4F46" w:rsidP="006E4F46"/>
    <w:p w:rsidR="006E4F46" w:rsidRDefault="006E4F46" w:rsidP="006E4F46"/>
    <w:p w:rsidR="006E4F46" w:rsidRDefault="006E4F46" w:rsidP="006E4F46">
      <w:pPr>
        <w:pStyle w:val="center"/>
      </w:pPr>
      <w:r>
        <w:rPr>
          <w:lang w:val="en-US"/>
        </w:rPr>
        <w:t>Jakarta</w:t>
      </w:r>
      <w:r>
        <w:t>, ___________20__</w:t>
      </w:r>
    </w:p>
    <w:p w:rsidR="006E4F46" w:rsidRDefault="006E4F46" w:rsidP="006E4F46"/>
    <w:p w:rsidR="006E4F46" w:rsidRDefault="006E4F46" w:rsidP="006E4F46"/>
    <w:p w:rsidR="006E4F46" w:rsidRDefault="006E4F46" w:rsidP="006E4F46"/>
    <w:p w:rsidR="006E4F46" w:rsidRDefault="006E4F46" w:rsidP="006E4F46"/>
    <w:p w:rsidR="006E4F46" w:rsidRDefault="006E4F46" w:rsidP="006E4F46">
      <w:pPr>
        <w:pStyle w:val="center"/>
        <w:sectPr w:rsidR="006E4F46" w:rsidSect="00162332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9" w:h="16834" w:code="9"/>
          <w:pgMar w:top="1729" w:right="1729" w:bottom="1729" w:left="2302" w:header="851" w:footer="851" w:gutter="0"/>
          <w:cols w:space="720"/>
          <w:titlePg/>
          <w:docGrid w:linePitch="360"/>
        </w:sectPr>
      </w:pPr>
    </w:p>
    <w:p w:rsidR="006E4F46" w:rsidRDefault="006E4F46" w:rsidP="006E4F46">
      <w:pPr>
        <w:pStyle w:val="center"/>
        <w:rPr>
          <w:lang w:val="en-US"/>
        </w:rPr>
      </w:pPr>
    </w:p>
    <w:p w:rsidR="006E4F46" w:rsidRDefault="006E4F46" w:rsidP="006E4F46">
      <w:pPr>
        <w:pStyle w:val="center"/>
        <w:rPr>
          <w:lang w:val="en-US"/>
        </w:rPr>
      </w:pPr>
    </w:p>
    <w:p w:rsidR="006E4F46" w:rsidRPr="00543575" w:rsidRDefault="00543575" w:rsidP="00543575">
      <w:pPr>
        <w:pStyle w:val="center"/>
        <w:rPr>
          <w:lang w:val="en-US"/>
        </w:rPr>
      </w:pPr>
      <w:r>
        <w:t>Pembimbing I,</w:t>
      </w:r>
    </w:p>
    <w:p w:rsidR="006E4F46" w:rsidRDefault="006E4F46" w:rsidP="006E4F46">
      <w:pPr>
        <w:pStyle w:val="center"/>
        <w:rPr>
          <w:lang w:val="en-US"/>
        </w:rPr>
      </w:pPr>
    </w:p>
    <w:p w:rsidR="006E4F46" w:rsidRDefault="00543575" w:rsidP="006E4F46">
      <w:pPr>
        <w:pStyle w:val="center"/>
        <w:rPr>
          <w:lang w:val="en-US"/>
        </w:rPr>
      </w:pPr>
      <w:r>
        <w:rPr>
          <w:lang w:val="en-US"/>
        </w:rPr>
        <w:t>_______________</w:t>
      </w:r>
    </w:p>
    <w:p w:rsidR="006E4F46" w:rsidRDefault="006E4F46" w:rsidP="006E4F46">
      <w:pPr>
        <w:pStyle w:val="center"/>
        <w:rPr>
          <w:lang w:val="en-US"/>
        </w:rPr>
      </w:pPr>
    </w:p>
    <w:p w:rsidR="006E4F46" w:rsidRDefault="006E4F46" w:rsidP="006E4F46">
      <w:pPr>
        <w:pStyle w:val="center"/>
        <w:rPr>
          <w:lang w:val="en-US"/>
        </w:rPr>
      </w:pPr>
    </w:p>
    <w:p w:rsidR="00543575" w:rsidRDefault="006E4F46" w:rsidP="00543575">
      <w:pPr>
        <w:pStyle w:val="center"/>
      </w:pPr>
      <w:r>
        <w:t xml:space="preserve">Pembimbing </w:t>
      </w:r>
      <w:r>
        <w:rPr>
          <w:lang w:val="en-US"/>
        </w:rPr>
        <w:t>II</w:t>
      </w:r>
      <w:r>
        <w:t xml:space="preserve">, </w:t>
      </w:r>
    </w:p>
    <w:p w:rsidR="00543575" w:rsidRDefault="00543575" w:rsidP="00543575">
      <w:pPr>
        <w:pStyle w:val="center"/>
      </w:pPr>
    </w:p>
    <w:p w:rsidR="006E4F46" w:rsidRPr="00543575" w:rsidRDefault="006E4F46" w:rsidP="00543575">
      <w:pPr>
        <w:pStyle w:val="center"/>
      </w:pPr>
      <w:r>
        <w:t>_______________</w:t>
      </w:r>
    </w:p>
    <w:p w:rsidR="006E4F46" w:rsidRDefault="006E4F46" w:rsidP="006E4F46">
      <w:pPr>
        <w:sectPr w:rsidR="006E4F46" w:rsidSect="00162332">
          <w:headerReference w:type="even" r:id="rId15"/>
          <w:headerReference w:type="default" r:id="rId16"/>
          <w:footerReference w:type="even" r:id="rId17"/>
          <w:footerReference w:type="default" r:id="rId18"/>
          <w:type w:val="continuous"/>
          <w:pgSz w:w="11909" w:h="16834" w:code="9"/>
          <w:pgMar w:top="1729" w:right="1729" w:bottom="1729" w:left="2302" w:header="851" w:footer="851" w:gutter="0"/>
          <w:cols w:num="2" w:space="720" w:equalWidth="0">
            <w:col w:w="3579" w:space="720"/>
            <w:col w:w="3579"/>
          </w:cols>
          <w:titlePg/>
          <w:docGrid w:linePitch="360"/>
        </w:sectPr>
      </w:pPr>
    </w:p>
    <w:p w:rsidR="006E4F46" w:rsidRPr="007A0BC2" w:rsidRDefault="006E4F46" w:rsidP="006E4F46">
      <w:pPr>
        <w:pStyle w:val="HeadingLainnya"/>
        <w:rPr>
          <w:lang w:val="en-US"/>
        </w:rPr>
      </w:pPr>
      <w:bookmarkStart w:id="1" w:name="_Toc436814368"/>
      <w:r>
        <w:rPr>
          <w:lang w:val="en-US"/>
        </w:rPr>
        <w:lastRenderedPageBreak/>
        <w:t>halaman Pernyataan keaslian tugas akhir</w:t>
      </w:r>
      <w:bookmarkEnd w:id="1"/>
    </w:p>
    <w:p w:rsidR="006E4F46" w:rsidRDefault="006E4F46" w:rsidP="006E4F46">
      <w:r>
        <w:t>Saya mahasiswa jurusan Teknik Elektro Fakultas Teknologi Industri Universitas Trisakti :</w:t>
      </w:r>
    </w:p>
    <w:p w:rsidR="006E4F46" w:rsidRPr="007A0BC2" w:rsidRDefault="005F5721" w:rsidP="006E4F46">
      <w:pPr>
        <w:ind w:left="1440" w:firstLine="720"/>
      </w:pPr>
      <w:r>
        <w:t xml:space="preserve">    Nama</w:t>
      </w:r>
      <w:r>
        <w:tab/>
        <w:t xml:space="preserve">  : Andreas Christovipnaldo</w:t>
      </w:r>
    </w:p>
    <w:p w:rsidR="006E4F46" w:rsidRPr="007A0BC2" w:rsidRDefault="005F5721" w:rsidP="006E4F46">
      <w:pPr>
        <w:ind w:left="1440" w:firstLine="720"/>
      </w:pPr>
      <w:r>
        <w:t xml:space="preserve">    NIM</w:t>
      </w:r>
      <w:r>
        <w:tab/>
      </w:r>
      <w:r>
        <w:tab/>
        <w:t xml:space="preserve">  : 062.14.002</w:t>
      </w:r>
    </w:p>
    <w:p w:rsidR="006E4F46" w:rsidRDefault="006E4F46" w:rsidP="006E4F46">
      <w:pPr>
        <w:ind w:left="1440" w:firstLine="720"/>
      </w:pPr>
    </w:p>
    <w:p w:rsidR="006E4F46" w:rsidRDefault="006E4F46" w:rsidP="006E4F46">
      <w:r>
        <w:t>Dengan ini menyatakan bahwa tugas akhir yang saya buat dengan judul :</w:t>
      </w:r>
    </w:p>
    <w:p w:rsidR="006E4F46" w:rsidRDefault="006E4F46" w:rsidP="006E4F46"/>
    <w:p w:rsidR="006E4F46" w:rsidRPr="00E003E5" w:rsidRDefault="00597BD9" w:rsidP="006E4F46">
      <w:pPr>
        <w:jc w:val="center"/>
        <w:rPr>
          <w:b/>
          <w:sz w:val="28"/>
          <w:szCs w:val="28"/>
        </w:rPr>
      </w:pPr>
      <w:r w:rsidRPr="00597BD9">
        <w:rPr>
          <w:b/>
          <w:sz w:val="28"/>
          <w:szCs w:val="28"/>
        </w:rPr>
        <w:t>PERANCANGAN DAN SIMULASI MENGGUNAKAN FILTER PASIF TIPE L SEBAGAI PEREDUKSI GANGGUAN HARMONISA DI LANTAI 5 LABORATORIUM KOMPUTER GEDUNG E UNIVERSITAS TRISAKTI</w:t>
      </w:r>
    </w:p>
    <w:p w:rsidR="006E4F46" w:rsidRDefault="006E4F46" w:rsidP="006E4F46">
      <w:pPr>
        <w:rPr>
          <w:b/>
          <w:i/>
          <w:sz w:val="28"/>
          <w:szCs w:val="28"/>
        </w:rPr>
      </w:pPr>
    </w:p>
    <w:p w:rsidR="006E4F46" w:rsidRPr="00EE4D71" w:rsidRDefault="006E4F46" w:rsidP="006E4F46">
      <w:pPr>
        <w:numPr>
          <w:ilvl w:val="0"/>
          <w:numId w:val="29"/>
        </w:numPr>
        <w:tabs>
          <w:tab w:val="clear" w:pos="1080"/>
        </w:tabs>
        <w:ind w:left="432" w:hanging="432"/>
        <w:rPr>
          <w:lang w:val="es-ES"/>
        </w:rPr>
      </w:pPr>
      <w:r w:rsidRPr="00E514EF">
        <w:rPr>
          <w:lang w:val="es-ES"/>
        </w:rPr>
        <w:t>Merupakan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hasil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karya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tulis yang disusun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dengan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usaha saya sendiri, menggunakan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hasil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kuliah dan referensi yang tertera</w:t>
      </w:r>
      <w:r w:rsidR="005F5721">
        <w:rPr>
          <w:lang w:val="es-ES"/>
        </w:rPr>
        <w:t xml:space="preserve"> </w:t>
      </w:r>
      <w:r w:rsidRPr="00E514EF">
        <w:rPr>
          <w:lang w:val="es-ES"/>
        </w:rPr>
        <w:t>dalam tugas akhir saya.</w:t>
      </w:r>
    </w:p>
    <w:p w:rsidR="006E4F46" w:rsidRPr="00EE4D71" w:rsidRDefault="006E4F46" w:rsidP="006E4F46">
      <w:pPr>
        <w:numPr>
          <w:ilvl w:val="0"/>
          <w:numId w:val="29"/>
        </w:numPr>
        <w:tabs>
          <w:tab w:val="clear" w:pos="1080"/>
        </w:tabs>
        <w:ind w:left="432" w:hanging="432"/>
        <w:rPr>
          <w:lang w:val="es-ES"/>
        </w:rPr>
      </w:pPr>
      <w:r w:rsidRPr="00EE4D71">
        <w:rPr>
          <w:lang w:val="es-ES"/>
        </w:rPr>
        <w:t>Bukan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merupakan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duplikasi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karya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tulis yang pernah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dipublikasikan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atau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sudah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pernah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dipakai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untuk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mencapai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gelar</w:t>
      </w:r>
      <w:r w:rsidR="005F5721">
        <w:rPr>
          <w:lang w:val="es-ES"/>
        </w:rPr>
        <w:t xml:space="preserve"> </w:t>
      </w:r>
      <w:r w:rsidRPr="00EE4D71">
        <w:rPr>
          <w:lang w:val="es-ES"/>
        </w:rPr>
        <w:t>akademi</w:t>
      </w:r>
      <w:r w:rsidRPr="00EE4D71">
        <w:t>k</w:t>
      </w:r>
      <w:r w:rsidRPr="00EE4D71">
        <w:rPr>
          <w:lang w:val="es-ES"/>
        </w:rPr>
        <w:t>.</w:t>
      </w:r>
    </w:p>
    <w:p w:rsidR="006E4F46" w:rsidRPr="00EE4D71" w:rsidRDefault="006E4F46" w:rsidP="006E4F46">
      <w:pPr>
        <w:numPr>
          <w:ilvl w:val="0"/>
          <w:numId w:val="29"/>
        </w:numPr>
        <w:tabs>
          <w:tab w:val="clear" w:pos="1080"/>
        </w:tabs>
        <w:ind w:left="432" w:hanging="432"/>
        <w:rPr>
          <w:lang w:val="es-ES"/>
        </w:rPr>
      </w:pPr>
      <w:r w:rsidRPr="00EE4D71">
        <w:t>Bukan merupakan terjemahan dari karya ilmiah orang lain.</w:t>
      </w:r>
    </w:p>
    <w:p w:rsidR="006E4F46" w:rsidRPr="00E514EF" w:rsidRDefault="006E4F46" w:rsidP="006E4F46"/>
    <w:p w:rsidR="006E4F46" w:rsidRDefault="006E4F46" w:rsidP="006E4F46">
      <w:r>
        <w:t>Demikian</w:t>
      </w:r>
      <w:r w:rsidRPr="00E514EF">
        <w:t xml:space="preserve"> pernyataan saya. Apabila terbukti saya tidak memenuhi apa yang telah saya nyatakan, maka saya bersedia tugas akhir saya dibatalkan.</w:t>
      </w:r>
    </w:p>
    <w:p w:rsidR="006E4F46" w:rsidRDefault="006E4F46" w:rsidP="006E4F46">
      <w:pPr>
        <w:tabs>
          <w:tab w:val="left" w:pos="7140"/>
        </w:tabs>
      </w:pPr>
      <w:r>
        <w:tab/>
      </w:r>
    </w:p>
    <w:p w:rsidR="00543575" w:rsidRDefault="00543575" w:rsidP="006E4F46">
      <w:pPr>
        <w:tabs>
          <w:tab w:val="left" w:pos="7140"/>
        </w:tabs>
      </w:pPr>
    </w:p>
    <w:p w:rsidR="00543575" w:rsidRDefault="00543575" w:rsidP="006E4F46">
      <w:pPr>
        <w:spacing w:line="480" w:lineRule="auto"/>
        <w:ind w:left="4320" w:firstLine="720"/>
      </w:pPr>
    </w:p>
    <w:p w:rsidR="006E4F46" w:rsidRPr="007A0BC2" w:rsidRDefault="006E4F46" w:rsidP="006E4F46">
      <w:pPr>
        <w:spacing w:line="480" w:lineRule="auto"/>
        <w:ind w:left="4320" w:firstLine="720"/>
      </w:pPr>
      <w:r>
        <w:t xml:space="preserve">   Jakarta,  __________20__</w:t>
      </w:r>
    </w:p>
    <w:p w:rsidR="006E4F46" w:rsidRPr="00B36ED4" w:rsidRDefault="006E4F46" w:rsidP="006E4F46">
      <w:pPr>
        <w:spacing w:line="720" w:lineRule="auto"/>
        <w:rPr>
          <w:i/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B36ED4">
        <w:rPr>
          <w:i/>
          <w:sz w:val="20"/>
          <w:szCs w:val="20"/>
        </w:rPr>
        <w:t>Materai 6000</w:t>
      </w:r>
    </w:p>
    <w:p w:rsidR="00543575" w:rsidRPr="0017598A" w:rsidRDefault="0017598A" w:rsidP="0017598A">
      <w:pPr>
        <w:rPr>
          <w:lang w:val="en-GB"/>
        </w:rPr>
      </w:pPr>
      <w:bookmarkStart w:id="2" w:name="_Toc436814369"/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>ANDREAS CHRISTOVIPNALDO</w:t>
      </w:r>
    </w:p>
    <w:p w:rsidR="006E4F46" w:rsidRPr="00B36ED4" w:rsidRDefault="006E4F46" w:rsidP="006E4F46">
      <w:pPr>
        <w:pStyle w:val="HeadingLainnya"/>
        <w:rPr>
          <w:rFonts w:asciiTheme="majorBidi" w:hAnsiTheme="majorBidi" w:cstheme="majorBidi"/>
          <w:sz w:val="24"/>
          <w:szCs w:val="24"/>
          <w:lang w:val="en-US"/>
        </w:rPr>
      </w:pPr>
      <w:r w:rsidRPr="00B36ED4">
        <w:rPr>
          <w:rFonts w:asciiTheme="majorBidi" w:hAnsiTheme="majorBidi" w:cstheme="majorBidi"/>
          <w:szCs w:val="24"/>
          <w:lang w:val="en-US"/>
        </w:rPr>
        <w:lastRenderedPageBreak/>
        <w:t>HaLAMAN PERNYATAAN PERSETUJUAN PUBLIKASI TUGAS AKHIR UNTUK KEPENTINGAN AKADEMIS</w:t>
      </w:r>
      <w:bookmarkEnd w:id="2"/>
    </w:p>
    <w:p w:rsidR="006E4F46" w:rsidRPr="00E4649A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Pr="00E4649A" w:rsidRDefault="006E4F46" w:rsidP="006E4F4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</w:t>
      </w:r>
      <w:r w:rsidRPr="00E4649A">
        <w:rPr>
          <w:rFonts w:asciiTheme="majorBidi" w:hAnsiTheme="majorBidi" w:cstheme="majorBidi"/>
        </w:rPr>
        <w:t>aya yang bertandatangan di bawahini:</w:t>
      </w:r>
    </w:p>
    <w:p w:rsidR="006E4F46" w:rsidRPr="005F5721" w:rsidRDefault="006E4F46" w:rsidP="006E4F46">
      <w:pPr>
        <w:tabs>
          <w:tab w:val="left" w:pos="1800"/>
        </w:tabs>
        <w:contextualSpacing/>
        <w:rPr>
          <w:rFonts w:asciiTheme="majorBidi" w:hAnsiTheme="majorBidi" w:cstheme="majorBidi"/>
          <w:lang w:val="en-GB"/>
        </w:rPr>
      </w:pPr>
      <w:r w:rsidRPr="00E4649A">
        <w:rPr>
          <w:rFonts w:asciiTheme="majorBidi" w:hAnsiTheme="majorBidi" w:cstheme="majorBidi"/>
        </w:rPr>
        <w:t>Nama</w:t>
      </w:r>
      <w:r>
        <w:rPr>
          <w:rFonts w:asciiTheme="majorBidi" w:hAnsiTheme="majorBidi" w:cstheme="majorBidi"/>
        </w:rPr>
        <w:tab/>
      </w:r>
      <w:r w:rsidRPr="00E4649A">
        <w:rPr>
          <w:rFonts w:asciiTheme="majorBidi" w:hAnsiTheme="majorBidi" w:cstheme="majorBidi"/>
        </w:rPr>
        <w:t xml:space="preserve">: </w:t>
      </w:r>
      <w:r w:rsidR="005F5721">
        <w:rPr>
          <w:rFonts w:asciiTheme="majorBidi" w:hAnsiTheme="majorBidi" w:cstheme="majorBidi"/>
          <w:lang w:val="en-GB"/>
        </w:rPr>
        <w:t>Andreas Christovipnaldo</w:t>
      </w:r>
    </w:p>
    <w:p w:rsidR="006E4F46" w:rsidRPr="005F5721" w:rsidRDefault="006E4F46" w:rsidP="006E4F46">
      <w:pPr>
        <w:tabs>
          <w:tab w:val="left" w:pos="1800"/>
        </w:tabs>
        <w:contextualSpacing/>
        <w:rPr>
          <w:rFonts w:asciiTheme="majorBidi" w:hAnsiTheme="majorBidi" w:cstheme="majorBidi"/>
          <w:lang w:val="en-GB"/>
        </w:rPr>
      </w:pPr>
      <w:r w:rsidRPr="00E4649A">
        <w:rPr>
          <w:rFonts w:asciiTheme="majorBidi" w:hAnsiTheme="majorBidi" w:cstheme="majorBidi"/>
        </w:rPr>
        <w:t>N</w:t>
      </w:r>
      <w:r>
        <w:rPr>
          <w:rFonts w:asciiTheme="majorBidi" w:hAnsiTheme="majorBidi" w:cstheme="majorBidi"/>
        </w:rPr>
        <w:t>I</w:t>
      </w:r>
      <w:r w:rsidRPr="00E4649A">
        <w:rPr>
          <w:rFonts w:asciiTheme="majorBidi" w:hAnsiTheme="majorBidi" w:cstheme="majorBidi"/>
        </w:rPr>
        <w:t xml:space="preserve">M </w:t>
      </w:r>
      <w:r>
        <w:rPr>
          <w:rFonts w:asciiTheme="majorBidi" w:hAnsiTheme="majorBidi" w:cstheme="majorBidi"/>
        </w:rPr>
        <w:tab/>
      </w:r>
      <w:r w:rsidRPr="00E4649A">
        <w:rPr>
          <w:rFonts w:asciiTheme="majorBidi" w:hAnsiTheme="majorBidi" w:cstheme="majorBidi"/>
        </w:rPr>
        <w:t xml:space="preserve">: </w:t>
      </w:r>
      <w:r w:rsidR="005F5721">
        <w:rPr>
          <w:rFonts w:asciiTheme="majorBidi" w:hAnsiTheme="majorBidi" w:cstheme="majorBidi"/>
          <w:lang w:val="en-GB"/>
        </w:rPr>
        <w:t>062.14.002</w:t>
      </w:r>
    </w:p>
    <w:p w:rsidR="006E4F46" w:rsidRPr="00E4649A" w:rsidRDefault="006E4F46" w:rsidP="006E4F46">
      <w:pPr>
        <w:tabs>
          <w:tab w:val="left" w:pos="1800"/>
        </w:tabs>
        <w:contextualSpacing/>
        <w:rPr>
          <w:rFonts w:asciiTheme="majorBidi" w:hAnsiTheme="majorBidi" w:cstheme="majorBidi"/>
        </w:rPr>
      </w:pPr>
      <w:r w:rsidRPr="00E4649A">
        <w:rPr>
          <w:rFonts w:asciiTheme="majorBidi" w:hAnsiTheme="majorBidi" w:cstheme="majorBidi"/>
        </w:rPr>
        <w:t>Program Studi</w:t>
      </w:r>
      <w:r>
        <w:rPr>
          <w:rFonts w:asciiTheme="majorBidi" w:hAnsiTheme="majorBidi" w:cstheme="majorBidi"/>
        </w:rPr>
        <w:tab/>
      </w:r>
      <w:r w:rsidRPr="00E4649A">
        <w:rPr>
          <w:rFonts w:asciiTheme="majorBidi" w:hAnsiTheme="majorBidi" w:cstheme="majorBidi"/>
        </w:rPr>
        <w:t xml:space="preserve">: </w:t>
      </w:r>
      <w:r w:rsidR="005F5721">
        <w:rPr>
          <w:rFonts w:asciiTheme="majorBidi" w:hAnsiTheme="majorBidi" w:cstheme="majorBidi"/>
        </w:rPr>
        <w:t>Teknik Elektro</w:t>
      </w:r>
    </w:p>
    <w:p w:rsidR="006E4F46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Default="006E4F46" w:rsidP="006E4F4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Dengan Tugas Akhir </w:t>
      </w:r>
      <w:r w:rsidRPr="00E4649A">
        <w:rPr>
          <w:rFonts w:asciiTheme="majorBidi" w:hAnsiTheme="majorBidi" w:cstheme="majorBidi"/>
        </w:rPr>
        <w:t>saya yang berjudul :</w:t>
      </w:r>
    </w:p>
    <w:p w:rsidR="00543575" w:rsidRPr="00E4649A" w:rsidRDefault="00543575" w:rsidP="006E4F46">
      <w:pPr>
        <w:contextualSpacing/>
        <w:rPr>
          <w:rFonts w:asciiTheme="majorBidi" w:hAnsiTheme="majorBidi" w:cstheme="majorBidi"/>
        </w:rPr>
      </w:pPr>
    </w:p>
    <w:p w:rsidR="006E4F46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Pr="009B59AF" w:rsidRDefault="00597BD9" w:rsidP="006E4F46">
      <w:pPr>
        <w:contextualSpacing/>
        <w:jc w:val="center"/>
        <w:rPr>
          <w:rFonts w:asciiTheme="majorBidi" w:hAnsiTheme="majorBidi" w:cstheme="majorBidi"/>
          <w:b/>
        </w:rPr>
      </w:pPr>
      <w:r w:rsidRPr="00597BD9">
        <w:rPr>
          <w:rFonts w:asciiTheme="majorBidi" w:hAnsiTheme="majorBidi" w:cstheme="majorBidi"/>
          <w:b/>
        </w:rPr>
        <w:t>PERANCANGAN DAN SIMULASI MENGGUNAKAN FILTER PASIF TIPE L SEBAGAI PEREDUKSI GANGGUAN HARMONISA DI LANTAI 5 LABORATORIUM KOMPUTER GEDUNG E UNIVERSITAS TRISAKTI</w:t>
      </w:r>
    </w:p>
    <w:p w:rsidR="006E4F46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Pr="00E4649A" w:rsidRDefault="006E4F46" w:rsidP="006E4F46">
      <w:pPr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Memberikan </w:t>
      </w:r>
      <w:r w:rsidRPr="00E4649A">
        <w:rPr>
          <w:rFonts w:asciiTheme="majorBidi" w:hAnsiTheme="majorBidi" w:cstheme="majorBidi"/>
        </w:rPr>
        <w:t>Hak</w:t>
      </w:r>
      <w:r>
        <w:rPr>
          <w:rFonts w:asciiTheme="majorBidi" w:hAnsiTheme="majorBidi" w:cstheme="majorBidi"/>
        </w:rPr>
        <w:t xml:space="preserve"> Terbuka Bebas Royalti kepada </w:t>
      </w:r>
      <w:r w:rsidRPr="00E4649A">
        <w:rPr>
          <w:rFonts w:asciiTheme="majorBidi" w:hAnsiTheme="majorBidi" w:cstheme="majorBidi"/>
        </w:rPr>
        <w:t>Universitas</w:t>
      </w:r>
      <w:r>
        <w:rPr>
          <w:rFonts w:asciiTheme="majorBidi" w:hAnsiTheme="majorBidi" w:cstheme="majorBidi"/>
        </w:rPr>
        <w:t xml:space="preserve"> Trisakti untuk </w:t>
      </w:r>
      <w:r w:rsidRPr="00E4649A">
        <w:rPr>
          <w:rFonts w:asciiTheme="majorBidi" w:hAnsiTheme="majorBidi" w:cstheme="majorBidi"/>
        </w:rPr>
        <w:t>menyimpan, mengalihmedia/formatkan,</w:t>
      </w:r>
      <w:r>
        <w:rPr>
          <w:rFonts w:asciiTheme="majorBidi" w:hAnsiTheme="majorBidi" w:cstheme="majorBidi"/>
        </w:rPr>
        <w:t xml:space="preserve"> merawat</w:t>
      </w:r>
      <w:r w:rsidRPr="00E4649A">
        <w:rPr>
          <w:rFonts w:asciiTheme="majorBidi" w:hAnsiTheme="majorBidi" w:cstheme="majorBidi"/>
        </w:rPr>
        <w:t xml:space="preserve"> dan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mem</w:t>
      </w:r>
      <w:r>
        <w:rPr>
          <w:rFonts w:asciiTheme="majorBidi" w:hAnsiTheme="majorBidi" w:cstheme="majorBidi"/>
        </w:rPr>
        <w:t>p</w:t>
      </w:r>
      <w:r w:rsidRPr="00E4649A">
        <w:rPr>
          <w:rFonts w:asciiTheme="majorBidi" w:hAnsiTheme="majorBidi" w:cstheme="majorBidi"/>
        </w:rPr>
        <w:t>ublikasikan</w:t>
      </w:r>
      <w:r>
        <w:rPr>
          <w:rFonts w:asciiTheme="majorBidi" w:hAnsiTheme="majorBidi" w:cstheme="majorBidi"/>
        </w:rPr>
        <w:t xml:space="preserve"> T</w:t>
      </w:r>
      <w:r w:rsidRPr="00E4649A">
        <w:rPr>
          <w:rFonts w:asciiTheme="majorBidi" w:hAnsiTheme="majorBidi" w:cstheme="majorBidi"/>
        </w:rPr>
        <w:t>ugas</w:t>
      </w:r>
      <w:r>
        <w:rPr>
          <w:rFonts w:asciiTheme="majorBidi" w:hAnsiTheme="majorBidi" w:cstheme="majorBidi"/>
        </w:rPr>
        <w:t xml:space="preserve"> A</w:t>
      </w:r>
      <w:r w:rsidRPr="00E4649A">
        <w:rPr>
          <w:rFonts w:asciiTheme="majorBidi" w:hAnsiTheme="majorBidi" w:cstheme="majorBidi"/>
        </w:rPr>
        <w:t>khir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saya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selama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tetap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mencantumkan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nama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saya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sebagai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penulis/pencipta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dan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sebagai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pemilik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Hak</w:t>
      </w:r>
      <w:r w:rsidR="005F5721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Cipta.</w:t>
      </w:r>
    </w:p>
    <w:p w:rsidR="006E4F46" w:rsidRDefault="006E4F46" w:rsidP="006E4F46">
      <w:pPr>
        <w:contextualSpacing/>
        <w:rPr>
          <w:rFonts w:asciiTheme="majorBidi" w:hAnsiTheme="majorBidi" w:cstheme="majorBidi"/>
        </w:rPr>
      </w:pPr>
      <w:r w:rsidRPr="00E4649A">
        <w:rPr>
          <w:rFonts w:asciiTheme="majorBidi" w:hAnsiTheme="majorBidi" w:cstheme="majorBidi"/>
        </w:rPr>
        <w:t>Demikian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pernyataan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ini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saya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buat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dengan</w:t>
      </w:r>
      <w:r w:rsidR="00597BD9">
        <w:rPr>
          <w:rFonts w:asciiTheme="majorBidi" w:hAnsiTheme="majorBidi" w:cstheme="majorBidi"/>
          <w:lang w:val="en-GB"/>
        </w:rPr>
        <w:t xml:space="preserve"> </w:t>
      </w:r>
      <w:r w:rsidRPr="00E4649A">
        <w:rPr>
          <w:rFonts w:asciiTheme="majorBidi" w:hAnsiTheme="majorBidi" w:cstheme="majorBidi"/>
        </w:rPr>
        <w:t>sebenarnya.</w:t>
      </w:r>
    </w:p>
    <w:p w:rsidR="00543575" w:rsidRDefault="00543575" w:rsidP="006E4F46">
      <w:pPr>
        <w:contextualSpacing/>
        <w:rPr>
          <w:rFonts w:asciiTheme="majorBidi" w:hAnsiTheme="majorBidi" w:cstheme="majorBidi"/>
        </w:rPr>
      </w:pPr>
    </w:p>
    <w:p w:rsidR="00A92167" w:rsidRPr="00543575" w:rsidRDefault="00A92167" w:rsidP="006E4F46">
      <w:pPr>
        <w:contextualSpacing/>
        <w:rPr>
          <w:rFonts w:asciiTheme="majorBidi" w:hAnsiTheme="majorBidi" w:cstheme="majorBidi"/>
          <w:lang w:val="en-GB"/>
        </w:rPr>
      </w:pPr>
    </w:p>
    <w:p w:rsidR="006E4F46" w:rsidRDefault="006E4F46" w:rsidP="006E4F46">
      <w:pPr>
        <w:contextualSpacing/>
        <w:jc w:val="righ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Jakarta, _________________20___</w:t>
      </w:r>
    </w:p>
    <w:p w:rsidR="006E4F46" w:rsidRDefault="006E4F46" w:rsidP="006E4F46">
      <w:pPr>
        <w:ind w:left="5760"/>
        <w:contextualSpacing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Penulis,</w:t>
      </w:r>
    </w:p>
    <w:p w:rsidR="006E4F46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Default="006E4F46" w:rsidP="006E4F46">
      <w:pPr>
        <w:contextualSpacing/>
        <w:rPr>
          <w:rFonts w:asciiTheme="majorBidi" w:hAnsiTheme="majorBidi" w:cstheme="majorBidi"/>
        </w:rPr>
      </w:pPr>
    </w:p>
    <w:p w:rsidR="006E4F46" w:rsidRPr="0017598A" w:rsidRDefault="0017598A" w:rsidP="0017598A">
      <w:pPr>
        <w:contextualSpacing/>
        <w:rPr>
          <w:rFonts w:asciiTheme="majorBidi" w:hAnsiTheme="majorBidi" w:cstheme="majorBidi"/>
          <w:lang w:val="en-GB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  <w:lang w:val="en-GB"/>
        </w:rPr>
        <w:t>Andreas Christovipnaldo/06214002</w:t>
      </w:r>
    </w:p>
    <w:p w:rsidR="0017598A" w:rsidRDefault="0017598A" w:rsidP="00543575">
      <w:pPr>
        <w:ind w:left="4410"/>
        <w:contextualSpacing/>
        <w:rPr>
          <w:rFonts w:asciiTheme="majorBidi" w:hAnsiTheme="majorBidi" w:cstheme="majorBidi"/>
          <w:lang w:val="en-GB"/>
        </w:rPr>
      </w:pPr>
    </w:p>
    <w:p w:rsidR="0017598A" w:rsidRPr="00543575" w:rsidRDefault="0017598A" w:rsidP="00543575">
      <w:pPr>
        <w:ind w:left="4410"/>
        <w:contextualSpacing/>
        <w:rPr>
          <w:rFonts w:asciiTheme="majorBidi" w:hAnsiTheme="majorBidi" w:cstheme="majorBidi"/>
        </w:rPr>
      </w:pPr>
    </w:p>
    <w:p w:rsidR="00F03BCE" w:rsidRDefault="00893F78" w:rsidP="00ED658F">
      <w:pPr>
        <w:pStyle w:val="HeadingLainnya"/>
        <w:rPr>
          <w:lang w:val="en-US"/>
        </w:rPr>
      </w:pPr>
      <w:bookmarkStart w:id="3" w:name="_Toc435084828"/>
      <w:bookmarkEnd w:id="0"/>
      <w:r>
        <w:rPr>
          <w:lang w:val="en-US"/>
        </w:rPr>
        <w:lastRenderedPageBreak/>
        <w:t>Abstrak</w:t>
      </w:r>
      <w:bookmarkEnd w:id="3"/>
    </w:p>
    <w:p w:rsidR="00D81085" w:rsidRDefault="00D81085" w:rsidP="00D81085">
      <w:pPr>
        <w:ind w:firstLine="720"/>
      </w:pPr>
      <w:r>
        <w:t>Pada lantai 5 Laboratorium Komputer Gedung E Universitas Trisakti mempunyai banyak peralatan elektronik di dalamnya yang mempunyai beban non linear seperti computer, lampu TL, AC dll.</w:t>
      </w:r>
    </w:p>
    <w:p w:rsidR="00D81085" w:rsidRDefault="00D81085" w:rsidP="00D81085">
      <w:pPr>
        <w:ind w:firstLine="720"/>
      </w:pPr>
      <w:r>
        <w:t xml:space="preserve">Simulasi dan penelitian yang dilakukan bertujuan untuk mengurangi gangguan harmonisa pada sistem distribusi Lantai 5 Laboratorium Komputer Gedung E Universitas Trisakti dengan merancang dan membangun filter pasif. Filter pasif ini berfungsi sebagai pengalihan arus dan tegangan </w:t>
      </w:r>
      <w:r w:rsidRPr="004E0A7F">
        <w:rPr>
          <w:i/>
        </w:rPr>
        <w:t xml:space="preserve">Total Harmonic Distortion </w:t>
      </w:r>
      <w:r>
        <w:t xml:space="preserve">(THD) yang di dalamnya berupa komponen pasif yaitu </w:t>
      </w:r>
      <w:r w:rsidRPr="004E0A7F">
        <w:rPr>
          <w:i/>
        </w:rPr>
        <w:t>Resistance</w:t>
      </w:r>
      <w:r>
        <w:t xml:space="preserve"> (Hambatan) dan </w:t>
      </w:r>
      <w:r w:rsidRPr="004E0A7F">
        <w:rPr>
          <w:i/>
        </w:rPr>
        <w:t>Capacitance</w:t>
      </w:r>
      <w:r>
        <w:t xml:space="preserve"> (Kapasitansi). Dengan pembuatan filter pasif ini diharapkan dapat mengurangi masalah gangguan harmonisa dan mendapatkan hasil dengan standar yang telah ditentukan.</w:t>
      </w:r>
    </w:p>
    <w:p w:rsidR="00D81085" w:rsidRDefault="00D81085" w:rsidP="00D81085">
      <w:pPr>
        <w:ind w:firstLine="720"/>
      </w:pPr>
      <w:r>
        <w:t xml:space="preserve">Standar yang dipenuhi dalam penelitian ini mengacu pada standar yang dikeluarkan oleh IEEE 519-1992 yang menjelaskan bahwa batasan yang diperbolehkan untuk </w:t>
      </w:r>
      <w:r w:rsidRPr="004E0A7F">
        <w:rPr>
          <w:i/>
        </w:rPr>
        <w:t>Total Harmonic Distortion</w:t>
      </w:r>
      <w:r>
        <w:t xml:space="preserve"> (THD) tegangan maupun arus masing-masing harus dijaga agar THD tetap dibawah 5% pada saluran distribusi tegangan rendah yaitu 69 kV kebawah.</w:t>
      </w:r>
    </w:p>
    <w:p w:rsidR="00D81085" w:rsidRPr="000206ED" w:rsidRDefault="00D81085" w:rsidP="00D81085">
      <w:pPr>
        <w:ind w:firstLine="720"/>
        <w:rPr>
          <w:lang w:val="en-GB"/>
        </w:rPr>
      </w:pPr>
    </w:p>
    <w:p w:rsidR="00D81085" w:rsidRPr="00DF3617" w:rsidRDefault="00D81085" w:rsidP="00D81085"/>
    <w:p w:rsidR="00D81085" w:rsidRDefault="00D81085" w:rsidP="00D81085">
      <w:r w:rsidRPr="00DF3617">
        <w:t xml:space="preserve">Kata kunci: </w:t>
      </w:r>
      <w:r w:rsidRPr="004E0A7F">
        <w:rPr>
          <w:i/>
        </w:rPr>
        <w:t>THD, filte</w:t>
      </w:r>
      <w:r>
        <w:rPr>
          <w:i/>
        </w:rPr>
        <w:t>r pasif, harmonisa</w:t>
      </w:r>
      <w:r w:rsidRPr="004E0A7F">
        <w:rPr>
          <w:i/>
        </w:rPr>
        <w:t>, beban nonlinear</w:t>
      </w:r>
    </w:p>
    <w:p w:rsidR="00D81085" w:rsidRPr="00D81085" w:rsidRDefault="00D81085" w:rsidP="00D81085">
      <w:pPr>
        <w:rPr>
          <w:lang w:val="en-US"/>
        </w:rPr>
      </w:pPr>
    </w:p>
    <w:p w:rsidR="00593EF0" w:rsidRDefault="00617F82" w:rsidP="00593EF0">
      <w:pPr>
        <w:pStyle w:val="HeadingLainnya"/>
        <w:rPr>
          <w:lang w:val="en-US"/>
        </w:rPr>
      </w:pPr>
      <w:r>
        <w:br w:type="page"/>
      </w:r>
      <w:bookmarkStart w:id="4" w:name="_Toc435084829"/>
      <w:r w:rsidR="00893F78">
        <w:rPr>
          <w:lang w:val="en-US"/>
        </w:rPr>
        <w:lastRenderedPageBreak/>
        <w:t>abstract</w:t>
      </w:r>
      <w:bookmarkEnd w:id="4"/>
    </w:p>
    <w:p w:rsidR="004D2462" w:rsidRPr="004D2462" w:rsidRDefault="004D2462" w:rsidP="004D2462">
      <w:pPr>
        <w:ind w:firstLine="720"/>
        <w:rPr>
          <w:lang w:val="en-US"/>
        </w:rPr>
      </w:pPr>
      <w:r w:rsidRPr="004D2462">
        <w:rPr>
          <w:lang w:val="en-US"/>
        </w:rPr>
        <w:t>On the 5th floor of Computer Laboratory Building E Trisakti University has many electronic equipments in it which have non linear load like computer, TL lamp, AC etc.</w:t>
      </w:r>
    </w:p>
    <w:p w:rsidR="004D2462" w:rsidRPr="004D2462" w:rsidRDefault="004D2462" w:rsidP="004D2462">
      <w:pPr>
        <w:ind w:firstLine="720"/>
        <w:rPr>
          <w:lang w:val="en-US"/>
        </w:rPr>
      </w:pPr>
      <w:r w:rsidRPr="004D2462">
        <w:rPr>
          <w:lang w:val="en-US"/>
        </w:rPr>
        <w:t xml:space="preserve">Simulation and research conducted aims to reduce </w:t>
      </w:r>
      <w:r w:rsidRPr="004D2462">
        <w:rPr>
          <w:i/>
          <w:lang w:val="en-US"/>
        </w:rPr>
        <w:t>harmonics</w:t>
      </w:r>
      <w:r w:rsidRPr="004D2462">
        <w:rPr>
          <w:lang w:val="en-US"/>
        </w:rPr>
        <w:t xml:space="preserve"> disturbance in distribution system 5th floor of Computer Laboratory Building E Trisakti University by designing and building </w:t>
      </w:r>
      <w:r w:rsidRPr="004D2462">
        <w:rPr>
          <w:i/>
          <w:lang w:val="en-US"/>
        </w:rPr>
        <w:t>passive filters</w:t>
      </w:r>
      <w:r w:rsidRPr="004D2462">
        <w:rPr>
          <w:lang w:val="en-US"/>
        </w:rPr>
        <w:t xml:space="preserve">. This </w:t>
      </w:r>
      <w:r w:rsidRPr="004D2462">
        <w:rPr>
          <w:i/>
          <w:lang w:val="en-US"/>
        </w:rPr>
        <w:t>passive filter</w:t>
      </w:r>
      <w:r w:rsidRPr="004D2462">
        <w:rPr>
          <w:lang w:val="en-US"/>
        </w:rPr>
        <w:t xml:space="preserve"> acts as a current and voltage shift of Total Harmonic Distortion (THD) in which passive components are Resistance and Capacitance. By making this </w:t>
      </w:r>
      <w:r w:rsidRPr="004D2462">
        <w:rPr>
          <w:i/>
          <w:lang w:val="en-US"/>
        </w:rPr>
        <w:t>passive filter</w:t>
      </w:r>
      <w:r w:rsidRPr="004D2462">
        <w:rPr>
          <w:lang w:val="en-US"/>
        </w:rPr>
        <w:t xml:space="preserve"> is expected to reduce harmonic interference problems and get results with predetermined standards.</w:t>
      </w:r>
    </w:p>
    <w:p w:rsidR="004D2462" w:rsidRPr="004D2462" w:rsidRDefault="004D2462" w:rsidP="004D2462">
      <w:pPr>
        <w:ind w:firstLine="720"/>
        <w:rPr>
          <w:lang w:val="en-US"/>
        </w:rPr>
      </w:pPr>
      <w:r w:rsidRPr="004D2462">
        <w:rPr>
          <w:lang w:val="en-US"/>
        </w:rPr>
        <w:t>The standards met in this study refers to the standard issued by IEEE 519-1992 which explains that the limits allowed for the Total Harmonic Distortion (THD) voltage and current shall be respectively maintained for THD to remain below 5% in low voltage distribution channels 69 kV down.</w:t>
      </w:r>
    </w:p>
    <w:p w:rsidR="004D2462" w:rsidRPr="004D2462" w:rsidRDefault="004D2462" w:rsidP="004D2462">
      <w:pPr>
        <w:rPr>
          <w:lang w:val="en-US"/>
        </w:rPr>
      </w:pPr>
    </w:p>
    <w:p w:rsidR="004D2462" w:rsidRPr="004D2462" w:rsidRDefault="004D2462" w:rsidP="004D2462">
      <w:pPr>
        <w:rPr>
          <w:lang w:val="en-US"/>
        </w:rPr>
      </w:pPr>
    </w:p>
    <w:p w:rsidR="004D2462" w:rsidRPr="004D2462" w:rsidRDefault="004D2462" w:rsidP="004D2462">
      <w:pPr>
        <w:rPr>
          <w:lang w:val="en-US"/>
        </w:rPr>
      </w:pPr>
      <w:r w:rsidRPr="004D2462">
        <w:rPr>
          <w:lang w:val="en-US"/>
        </w:rPr>
        <w:t xml:space="preserve">Keywords: </w:t>
      </w:r>
      <w:r w:rsidRPr="004D2462">
        <w:rPr>
          <w:i/>
          <w:lang w:val="en-US"/>
        </w:rPr>
        <w:t>THD</w:t>
      </w:r>
      <w:r w:rsidRPr="004D2462">
        <w:rPr>
          <w:lang w:val="en-US"/>
        </w:rPr>
        <w:t xml:space="preserve">, </w:t>
      </w:r>
      <w:r w:rsidRPr="004D2462">
        <w:rPr>
          <w:i/>
          <w:lang w:val="en-US"/>
        </w:rPr>
        <w:t>passive filter</w:t>
      </w:r>
      <w:r w:rsidRPr="004D2462">
        <w:rPr>
          <w:lang w:val="en-US"/>
        </w:rPr>
        <w:t xml:space="preserve">, </w:t>
      </w:r>
      <w:r w:rsidRPr="004D2462">
        <w:rPr>
          <w:i/>
          <w:lang w:val="en-US"/>
        </w:rPr>
        <w:t>harmonic</w:t>
      </w:r>
      <w:r w:rsidRPr="004D2462">
        <w:rPr>
          <w:lang w:val="en-US"/>
        </w:rPr>
        <w:t xml:space="preserve">, </w:t>
      </w:r>
      <w:r w:rsidRPr="004D2462">
        <w:rPr>
          <w:i/>
          <w:lang w:val="en-US"/>
        </w:rPr>
        <w:t>nonlinear load</w:t>
      </w:r>
    </w:p>
    <w:p w:rsidR="00D81085" w:rsidRPr="00EB4907" w:rsidRDefault="00D81085" w:rsidP="00D81085">
      <w:pPr>
        <w:rPr>
          <w:lang w:val="en-GB"/>
        </w:rPr>
      </w:pPr>
    </w:p>
    <w:p w:rsidR="00593EF0" w:rsidRPr="00593EF0" w:rsidRDefault="00593EF0" w:rsidP="00593EF0"/>
    <w:p w:rsidR="00617F82" w:rsidRDefault="00593EF0" w:rsidP="00593EF0">
      <w:pPr>
        <w:pStyle w:val="HeadingLainnya"/>
      </w:pPr>
      <w:r w:rsidRPr="00593EF0">
        <w:br w:type="page"/>
      </w:r>
      <w:bookmarkStart w:id="5" w:name="_Toc435084830"/>
      <w:r>
        <w:lastRenderedPageBreak/>
        <w:t>Kata Pengantar</w:t>
      </w:r>
      <w:bookmarkEnd w:id="5"/>
    </w:p>
    <w:p w:rsidR="004D2462" w:rsidRDefault="004D2462" w:rsidP="004D2462">
      <w:pPr>
        <w:rPr>
          <w:lang w:val="en-GB"/>
        </w:rPr>
      </w:pPr>
      <w:r>
        <w:rPr>
          <w:lang w:val="en-GB"/>
        </w:rPr>
        <w:tab/>
        <w:t>Puji syukur kepada Tuhan Yesus atas berkat dan rahmat-Nya, sehingga penulis dapat menyelesaikan Tugas Akhir dengan baik. Penyusunan Tugas Akhir ini diajukan untuk memenuhi salah satu syarat dalam mencapai gelar sarjana program pendidikan Strata Satu (S-1) pada Jurusan Teknik Elektro, Fakultas Teknologi Industri, Universitas Trisakti, Jakarta.</w:t>
      </w:r>
    </w:p>
    <w:p w:rsidR="004D2462" w:rsidRPr="004D2462" w:rsidRDefault="004D2462" w:rsidP="004D2462">
      <w:pPr>
        <w:rPr>
          <w:lang w:val="en-GB"/>
        </w:rPr>
      </w:pPr>
      <w:r>
        <w:rPr>
          <w:lang w:val="en-GB"/>
        </w:rPr>
        <w:tab/>
        <w:t>Penyelesaian Tugas Akhir ini tidak terlepas dari bimbingan dan bantuan yang telah diberikan dari berbagai pihak</w:t>
      </w:r>
      <w:bookmarkStart w:id="6" w:name="_GoBack"/>
      <w:bookmarkEnd w:id="6"/>
    </w:p>
    <w:p w:rsidR="00617F82" w:rsidRDefault="00617F82" w:rsidP="00F03BCE"/>
    <w:p w:rsidR="00593EF0" w:rsidRDefault="00593EF0" w:rsidP="00F03BCE"/>
    <w:p w:rsidR="00593EF0" w:rsidRDefault="00593EF0" w:rsidP="00F03BCE"/>
    <w:p w:rsidR="00593EF0" w:rsidRDefault="00593EF0" w:rsidP="00F03BCE"/>
    <w:p w:rsidR="00593EF0" w:rsidRDefault="00593EF0" w:rsidP="00F03BCE"/>
    <w:p w:rsidR="00B36ED4" w:rsidRPr="006E4F46" w:rsidRDefault="00593EF0" w:rsidP="006E4F46">
      <w:pPr>
        <w:pStyle w:val="HeadingLainnya"/>
      </w:pPr>
      <w:r>
        <w:br w:type="page"/>
      </w:r>
      <w:bookmarkStart w:id="7" w:name="_Toc435084831"/>
      <w:r>
        <w:lastRenderedPageBreak/>
        <w:t>Daftar Is</w:t>
      </w:r>
      <w:bookmarkEnd w:id="7"/>
      <w:r w:rsidR="006E4F46">
        <w:t>i</w:t>
      </w:r>
      <w:r w:rsidR="00BF7F73">
        <w:fldChar w:fldCharType="begin"/>
      </w:r>
      <w:r w:rsidR="0050605D">
        <w:instrText xml:space="preserve"> TOC \o "1-3" \h \z \u </w:instrText>
      </w:r>
      <w:r w:rsidR="00BF7F73">
        <w:fldChar w:fldCharType="separate"/>
      </w:r>
    </w:p>
    <w:p w:rsidR="0050605D" w:rsidRDefault="00BF7F73" w:rsidP="00F03BCE">
      <w:r>
        <w:fldChar w:fldCharType="end"/>
      </w:r>
    </w:p>
    <w:p w:rsidR="0050605D" w:rsidRDefault="0050605D" w:rsidP="00F03BCE"/>
    <w:p w:rsidR="00593EF0" w:rsidRDefault="00593EF0" w:rsidP="0050605D">
      <w:pPr>
        <w:pStyle w:val="HeadingLainnya"/>
      </w:pPr>
      <w:r>
        <w:br w:type="page"/>
      </w:r>
      <w:bookmarkStart w:id="8" w:name="_Toc435084832"/>
      <w:r>
        <w:lastRenderedPageBreak/>
        <w:t>Daftar Tabel</w:t>
      </w:r>
      <w:bookmarkEnd w:id="8"/>
    </w:p>
    <w:p w:rsidR="0096280B" w:rsidRDefault="00BF7F73">
      <w:pPr>
        <w:pStyle w:val="TableofFigures"/>
        <w:tabs>
          <w:tab w:val="left" w:pos="1200"/>
          <w:tab w:val="right" w:leader="dot" w:pos="7868"/>
        </w:tabs>
        <w:rPr>
          <w:noProof/>
          <w:lang w:val="en-US"/>
        </w:rPr>
      </w:pPr>
      <w:r>
        <w:fldChar w:fldCharType="begin"/>
      </w:r>
      <w:r w:rsidR="0096280B">
        <w:instrText xml:space="preserve"> TOC \h \z \c "Tabel" </w:instrText>
      </w:r>
      <w:r>
        <w:fldChar w:fldCharType="separate"/>
      </w:r>
      <w:hyperlink w:anchor="_Toc284144249" w:history="1">
        <w:r w:rsidR="0096280B" w:rsidRPr="008662A0">
          <w:rPr>
            <w:rStyle w:val="Hyperlink"/>
            <w:noProof/>
          </w:rPr>
          <w:t>Tabel 2</w:t>
        </w:r>
        <w:r w:rsidR="00ED658F">
          <w:rPr>
            <w:rStyle w:val="Hyperlink"/>
            <w:noProof/>
            <w:lang w:val="en-US"/>
          </w:rPr>
          <w:t>.1</w:t>
        </w:r>
        <w:r w:rsidR="0096280B" w:rsidRPr="008662A0">
          <w:rPr>
            <w:rStyle w:val="Hyperlink"/>
            <w:noProof/>
          </w:rPr>
          <w:t>1</w:t>
        </w:r>
        <w:r w:rsidR="00162332">
          <w:rPr>
            <w:noProof/>
            <w:lang w:val="en-US"/>
          </w:rPr>
          <w:t xml:space="preserve">  Hasil Pengujian Modul Mikrokontroler</w:t>
        </w:r>
        <w:r w:rsidR="009628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0B">
          <w:rPr>
            <w:noProof/>
            <w:webHidden/>
          </w:rPr>
          <w:instrText xml:space="preserve"> PAGEREF _Toc284144249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38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6280B" w:rsidRPr="0096280B" w:rsidRDefault="00BF7F73" w:rsidP="0096280B">
      <w:r>
        <w:fldChar w:fldCharType="end"/>
      </w:r>
    </w:p>
    <w:p w:rsidR="00593EF0" w:rsidRDefault="00593EF0" w:rsidP="00F03BCE"/>
    <w:p w:rsidR="00593EF0" w:rsidRDefault="00593EF0" w:rsidP="00F03BCE"/>
    <w:p w:rsidR="00593EF0" w:rsidRDefault="00593EF0" w:rsidP="0050605D">
      <w:pPr>
        <w:pStyle w:val="HeadingLainnya"/>
      </w:pPr>
      <w:r>
        <w:br w:type="page"/>
      </w:r>
      <w:bookmarkStart w:id="9" w:name="_Toc435084833"/>
      <w:r w:rsidR="0050605D">
        <w:lastRenderedPageBreak/>
        <w:t>Daftar Gambar</w:t>
      </w:r>
      <w:bookmarkEnd w:id="9"/>
    </w:p>
    <w:p w:rsidR="0096280B" w:rsidRDefault="00BF7F73">
      <w:pPr>
        <w:pStyle w:val="TableofFigures"/>
        <w:tabs>
          <w:tab w:val="left" w:pos="1440"/>
          <w:tab w:val="right" w:leader="dot" w:pos="7868"/>
        </w:tabs>
        <w:rPr>
          <w:noProof/>
          <w:lang w:val="en-US"/>
        </w:rPr>
      </w:pPr>
      <w:r>
        <w:fldChar w:fldCharType="begin"/>
      </w:r>
      <w:r w:rsidR="0096280B">
        <w:instrText xml:space="preserve"> TOC \h \z \c "Gambar" </w:instrText>
      </w:r>
      <w:r>
        <w:fldChar w:fldCharType="separate"/>
      </w:r>
      <w:hyperlink w:anchor="_Toc284144264" w:history="1">
        <w:r w:rsidR="0096280B" w:rsidRPr="00822DB7">
          <w:rPr>
            <w:rStyle w:val="Hyperlink"/>
            <w:noProof/>
          </w:rPr>
          <w:t>Gambar 2</w:t>
        </w:r>
        <w:r w:rsidR="00ED658F">
          <w:rPr>
            <w:rStyle w:val="Hyperlink"/>
            <w:noProof/>
            <w:lang w:val="en-US"/>
          </w:rPr>
          <w:t>.</w:t>
        </w:r>
        <w:r w:rsidR="0096280B" w:rsidRPr="00822DB7">
          <w:rPr>
            <w:rStyle w:val="Hyperlink"/>
            <w:noProof/>
          </w:rPr>
          <w:t>1</w:t>
        </w:r>
        <w:r w:rsidR="0096280B">
          <w:rPr>
            <w:noProof/>
            <w:lang w:val="en-US"/>
          </w:rPr>
          <w:tab/>
        </w:r>
        <w:r w:rsidR="00162332">
          <w:rPr>
            <w:rStyle w:val="Hyperlink"/>
            <w:noProof/>
          </w:rPr>
          <w:t>Rangkaian Modul Display</w:t>
        </w:r>
        <w:r w:rsidR="0096280B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6280B">
          <w:rPr>
            <w:noProof/>
            <w:webHidden/>
          </w:rPr>
          <w:instrText xml:space="preserve"> PAGEREF _Toc284144264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F5385">
          <w:rPr>
            <w:b/>
            <w:bCs/>
            <w:noProof/>
            <w:webHidden/>
            <w:lang w:val="en-US"/>
          </w:rPr>
          <w:t>Error! Bookmark not defined.</w:t>
        </w:r>
        <w:r>
          <w:rPr>
            <w:noProof/>
            <w:webHidden/>
          </w:rPr>
          <w:fldChar w:fldCharType="end"/>
        </w:r>
      </w:hyperlink>
    </w:p>
    <w:p w:rsidR="0096280B" w:rsidRPr="0096280B" w:rsidRDefault="00BF7F73" w:rsidP="0096280B">
      <w:r>
        <w:fldChar w:fldCharType="end"/>
      </w:r>
    </w:p>
    <w:p w:rsidR="0050605D" w:rsidRDefault="0050605D" w:rsidP="00F03BCE"/>
    <w:sectPr w:rsidR="0050605D" w:rsidSect="00DD60FE">
      <w:headerReference w:type="default" r:id="rId19"/>
      <w:footerReference w:type="default" r:id="rId20"/>
      <w:footerReference w:type="first" r:id="rId21"/>
      <w:pgSz w:w="11909" w:h="16834" w:code="9"/>
      <w:pgMar w:top="1729" w:right="1729" w:bottom="1729" w:left="2302" w:header="851" w:footer="851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F98" w:rsidRDefault="00DC6F98">
      <w:r>
        <w:separator/>
      </w:r>
    </w:p>
  </w:endnote>
  <w:endnote w:type="continuationSeparator" w:id="0">
    <w:p w:rsidR="00DC6F98" w:rsidRDefault="00DC6F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A8" w:rsidRDefault="004E05A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41975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7284E" w:rsidRDefault="00BF7F73">
        <w:pPr>
          <w:pStyle w:val="Footer"/>
          <w:jc w:val="right"/>
        </w:pPr>
        <w:r>
          <w:fldChar w:fldCharType="begin"/>
        </w:r>
        <w:r w:rsidR="00A7284E">
          <w:instrText xml:space="preserve"> PAGE   \* MERGEFORMAT </w:instrText>
        </w:r>
        <w:r>
          <w:fldChar w:fldCharType="separate"/>
        </w:r>
        <w:r w:rsidR="004E6835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7284E" w:rsidRDefault="00A7284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015958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332" w:rsidRDefault="00BF7F73">
        <w:pPr>
          <w:pStyle w:val="Footer"/>
          <w:jc w:val="right"/>
        </w:pPr>
        <w:r>
          <w:fldChar w:fldCharType="begin"/>
        </w:r>
        <w:r w:rsidR="00162332">
          <w:instrText xml:space="preserve"> PAGE   \* MERGEFORMAT </w:instrText>
        </w:r>
        <w:r>
          <w:fldChar w:fldCharType="separate"/>
        </w:r>
        <w:r w:rsidR="004D246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4F46" w:rsidRPr="00FA25B2" w:rsidRDefault="006E4F46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F46" w:rsidRDefault="00BF7F73" w:rsidP="008C440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6E4F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F46" w:rsidRDefault="006E4F46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2660865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62332" w:rsidRDefault="00BF7F73">
        <w:pPr>
          <w:pStyle w:val="Footer"/>
          <w:jc w:val="right"/>
        </w:pPr>
        <w:r>
          <w:fldChar w:fldCharType="begin"/>
        </w:r>
        <w:r w:rsidR="00162332">
          <w:instrText xml:space="preserve"> PAGE   \* MERGEFORMAT </w:instrText>
        </w:r>
        <w:r>
          <w:fldChar w:fldCharType="separate"/>
        </w:r>
        <w:r w:rsidR="00B466DF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E4F46" w:rsidRDefault="006E4F46">
    <w:pPr>
      <w:pStyle w:val="Footer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32" w:rsidRDefault="00BF7F73">
    <w:pPr>
      <w:pStyle w:val="Footer"/>
      <w:jc w:val="right"/>
    </w:pPr>
    <w:r>
      <w:fldChar w:fldCharType="begin"/>
    </w:r>
    <w:r w:rsidR="00162332">
      <w:instrText xml:space="preserve"> PAGE   \* MERGEFORMAT </w:instrText>
    </w:r>
    <w:r>
      <w:fldChar w:fldCharType="separate"/>
    </w:r>
    <w:r w:rsidR="004E6835">
      <w:rPr>
        <w:noProof/>
      </w:rPr>
      <w:t>11</w:t>
    </w:r>
    <w:r>
      <w:rPr>
        <w:noProof/>
      </w:rPr>
      <w:fldChar w:fldCharType="end"/>
    </w:r>
  </w:p>
  <w:p w:rsidR="00162332" w:rsidRPr="00162332" w:rsidRDefault="00162332" w:rsidP="00162332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62332" w:rsidRDefault="00BF7F73">
    <w:pPr>
      <w:pStyle w:val="Footer"/>
      <w:jc w:val="right"/>
    </w:pPr>
    <w:r>
      <w:fldChar w:fldCharType="begin"/>
    </w:r>
    <w:r w:rsidR="00162332">
      <w:instrText xml:space="preserve"> PAGE   \* MERGEFORMAT </w:instrText>
    </w:r>
    <w:r>
      <w:fldChar w:fldCharType="separate"/>
    </w:r>
    <w:r w:rsidR="004D2462">
      <w:rPr>
        <w:noProof/>
      </w:rPr>
      <w:t>7</w:t>
    </w:r>
    <w:r>
      <w:rPr>
        <w:noProof/>
      </w:rPr>
      <w:fldChar w:fldCharType="end"/>
    </w:r>
  </w:p>
  <w:p w:rsidR="005F29F1" w:rsidRPr="00162332" w:rsidRDefault="005F29F1" w:rsidP="001623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F98" w:rsidRDefault="00DC6F98">
      <w:r>
        <w:separator/>
      </w:r>
    </w:p>
  </w:footnote>
  <w:footnote w:type="continuationSeparator" w:id="0">
    <w:p w:rsidR="00DC6F98" w:rsidRDefault="00DC6F9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A8" w:rsidRDefault="004E05A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A8" w:rsidRDefault="004E05A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E05A8" w:rsidRDefault="004E05A8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F46" w:rsidRDefault="00BF7F73" w:rsidP="008C440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6E4F46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6E4F46" w:rsidRDefault="006E4F46" w:rsidP="008C440F">
    <w:pPr>
      <w:pStyle w:val="Header"/>
      <w:ind w:right="360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E4F46" w:rsidRDefault="006E4F46">
    <w:pPr>
      <w:pStyle w:val="Header"/>
      <w:jc w:val="right"/>
    </w:pPr>
  </w:p>
  <w:p w:rsidR="006E4F46" w:rsidRDefault="006E4F46" w:rsidP="008C440F">
    <w:pPr>
      <w:pStyle w:val="Header"/>
      <w:ind w:right="360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29F1" w:rsidRDefault="005F29F1">
    <w:pPr>
      <w:pStyle w:val="Header"/>
      <w:jc w:val="right"/>
    </w:pPr>
  </w:p>
  <w:p w:rsidR="005F29F1" w:rsidRDefault="005F29F1" w:rsidP="00936759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F2678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7980D3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8FED1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648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647FB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21C075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3C297B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D049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A0C89B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07405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B1270D"/>
    <w:multiLevelType w:val="multilevel"/>
    <w:tmpl w:val="FC7E26E8"/>
    <w:lvl w:ilvl="0">
      <w:start w:val="1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0C15331B"/>
    <w:multiLevelType w:val="hybridMultilevel"/>
    <w:tmpl w:val="B29821A2"/>
    <w:lvl w:ilvl="0" w:tplc="FFE0C78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7FF4271"/>
    <w:multiLevelType w:val="multilevel"/>
    <w:tmpl w:val="B80AF996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3" w15:restartNumberingAfterBreak="0">
    <w:nsid w:val="182B6CCC"/>
    <w:multiLevelType w:val="multilevel"/>
    <w:tmpl w:val="C8B09D82"/>
    <w:lvl w:ilvl="0">
      <w:start w:val="1"/>
      <w:numFmt w:val="decimal"/>
      <w:lvlText w:val="%1."/>
      <w:lvlJc w:val="left"/>
      <w:pPr>
        <w:tabs>
          <w:tab w:val="num" w:pos="1247"/>
        </w:tabs>
        <w:ind w:left="1247" w:hanging="88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4" w15:restartNumberingAfterBreak="0">
    <w:nsid w:val="185E1351"/>
    <w:multiLevelType w:val="multilevel"/>
    <w:tmpl w:val="9A0AEA3C"/>
    <w:styleLink w:val="StyleNumbered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5" w15:restartNumberingAfterBreak="0">
    <w:nsid w:val="1A1138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1BC1787D"/>
    <w:multiLevelType w:val="hybridMultilevel"/>
    <w:tmpl w:val="294807B8"/>
    <w:lvl w:ilvl="0" w:tplc="62FCD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74E1A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AE848E0"/>
    <w:multiLevelType w:val="multilevel"/>
    <w:tmpl w:val="C096D3B2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suff w:val="nothing"/>
      <w:lvlText w:val="%3%2%1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31C91C13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 w15:restartNumberingAfterBreak="0">
    <w:nsid w:val="35941BE8"/>
    <w:multiLevelType w:val="hybridMultilevel"/>
    <w:tmpl w:val="750A69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8E1486"/>
    <w:multiLevelType w:val="multilevel"/>
    <w:tmpl w:val="FC7E26E8"/>
    <w:lvl w:ilvl="0">
      <w:start w:val="1"/>
      <w:numFmt w:val="decimal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37C94A27"/>
    <w:multiLevelType w:val="multilevel"/>
    <w:tmpl w:val="1D187462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39A706A4"/>
    <w:multiLevelType w:val="multilevel"/>
    <w:tmpl w:val="FC7E26E8"/>
    <w:lvl w:ilvl="0">
      <w:start w:val="1"/>
      <w:numFmt w:val="decimal"/>
      <w:pStyle w:val="Heading1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FA2122B"/>
    <w:multiLevelType w:val="hybridMultilevel"/>
    <w:tmpl w:val="B4B41198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19A1677"/>
    <w:multiLevelType w:val="hybridMultilevel"/>
    <w:tmpl w:val="68945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2E37BAA"/>
    <w:multiLevelType w:val="multilevel"/>
    <w:tmpl w:val="EF309E58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9BF0A91"/>
    <w:multiLevelType w:val="multilevel"/>
    <w:tmpl w:val="1D187462"/>
    <w:lvl w:ilvl="0">
      <w:start w:val="1"/>
      <w:numFmt w:val="decimal"/>
      <w:suff w:val="space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8" w15:restartNumberingAfterBreak="0">
    <w:nsid w:val="6CF535B1"/>
    <w:multiLevelType w:val="multilevel"/>
    <w:tmpl w:val="2E06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4886842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0" w15:restartNumberingAfterBreak="0">
    <w:nsid w:val="7745728A"/>
    <w:multiLevelType w:val="hybridMultilevel"/>
    <w:tmpl w:val="2E0628AA"/>
    <w:lvl w:ilvl="0" w:tplc="62FCD1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A295AB2"/>
    <w:multiLevelType w:val="multilevel"/>
    <w:tmpl w:val="2E062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3"/>
  </w:num>
  <w:num w:numId="2">
    <w:abstractNumId w:val="12"/>
  </w:num>
  <w:num w:numId="3">
    <w:abstractNumId w:val="19"/>
  </w:num>
  <w:num w:numId="4">
    <w:abstractNumId w:val="17"/>
  </w:num>
  <w:num w:numId="5">
    <w:abstractNumId w:val="18"/>
  </w:num>
  <w:num w:numId="6">
    <w:abstractNumId w:val="27"/>
  </w:num>
  <w:num w:numId="7">
    <w:abstractNumId w:val="22"/>
  </w:num>
  <w:num w:numId="8">
    <w:abstractNumId w:val="29"/>
  </w:num>
  <w:num w:numId="9">
    <w:abstractNumId w:val="15"/>
  </w:num>
  <w:num w:numId="10">
    <w:abstractNumId w:val="26"/>
  </w:num>
  <w:num w:numId="11">
    <w:abstractNumId w:val="21"/>
  </w:num>
  <w:num w:numId="12">
    <w:abstractNumId w:val="10"/>
  </w:num>
  <w:num w:numId="13">
    <w:abstractNumId w:val="30"/>
  </w:num>
  <w:num w:numId="14">
    <w:abstractNumId w:val="13"/>
  </w:num>
  <w:num w:numId="15">
    <w:abstractNumId w:val="28"/>
  </w:num>
  <w:num w:numId="16">
    <w:abstractNumId w:val="14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31"/>
  </w:num>
  <w:num w:numId="28">
    <w:abstractNumId w:val="16"/>
  </w:num>
  <w:num w:numId="29">
    <w:abstractNumId w:val="24"/>
  </w:num>
  <w:num w:numId="30">
    <w:abstractNumId w:val="25"/>
  </w:num>
  <w:num w:numId="31">
    <w:abstractNumId w:val="2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57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F110F"/>
    <w:rsid w:val="0001304E"/>
    <w:rsid w:val="000B1395"/>
    <w:rsid w:val="000B2336"/>
    <w:rsid w:val="000B6C16"/>
    <w:rsid w:val="000C7281"/>
    <w:rsid w:val="000D4467"/>
    <w:rsid w:val="000E558D"/>
    <w:rsid w:val="00114D8D"/>
    <w:rsid w:val="00123D76"/>
    <w:rsid w:val="00161B42"/>
    <w:rsid w:val="00162332"/>
    <w:rsid w:val="0017598A"/>
    <w:rsid w:val="00180978"/>
    <w:rsid w:val="00197E80"/>
    <w:rsid w:val="001A39E4"/>
    <w:rsid w:val="001F233E"/>
    <w:rsid w:val="001F3863"/>
    <w:rsid w:val="00214555"/>
    <w:rsid w:val="00227AAC"/>
    <w:rsid w:val="00253209"/>
    <w:rsid w:val="00254BEC"/>
    <w:rsid w:val="00256DD4"/>
    <w:rsid w:val="0027212A"/>
    <w:rsid w:val="002748A6"/>
    <w:rsid w:val="00276577"/>
    <w:rsid w:val="002A56EF"/>
    <w:rsid w:val="002A6B58"/>
    <w:rsid w:val="002B0890"/>
    <w:rsid w:val="002B35C6"/>
    <w:rsid w:val="002B72B3"/>
    <w:rsid w:val="002C0770"/>
    <w:rsid w:val="002C1D42"/>
    <w:rsid w:val="002D5519"/>
    <w:rsid w:val="002F039C"/>
    <w:rsid w:val="003105A5"/>
    <w:rsid w:val="00315EBE"/>
    <w:rsid w:val="003240BE"/>
    <w:rsid w:val="00325E26"/>
    <w:rsid w:val="00340011"/>
    <w:rsid w:val="00340890"/>
    <w:rsid w:val="003431EB"/>
    <w:rsid w:val="00347FFD"/>
    <w:rsid w:val="00361012"/>
    <w:rsid w:val="003717FD"/>
    <w:rsid w:val="003759FE"/>
    <w:rsid w:val="00375B74"/>
    <w:rsid w:val="00375D77"/>
    <w:rsid w:val="003836F3"/>
    <w:rsid w:val="00393CA3"/>
    <w:rsid w:val="00395968"/>
    <w:rsid w:val="003B2877"/>
    <w:rsid w:val="003C0D35"/>
    <w:rsid w:val="003C237A"/>
    <w:rsid w:val="003C7BA9"/>
    <w:rsid w:val="003D0675"/>
    <w:rsid w:val="003D2B54"/>
    <w:rsid w:val="00412025"/>
    <w:rsid w:val="004232A1"/>
    <w:rsid w:val="00434838"/>
    <w:rsid w:val="00437E1F"/>
    <w:rsid w:val="00443690"/>
    <w:rsid w:val="00446503"/>
    <w:rsid w:val="004552D7"/>
    <w:rsid w:val="00456752"/>
    <w:rsid w:val="00480851"/>
    <w:rsid w:val="004839D1"/>
    <w:rsid w:val="00490C1C"/>
    <w:rsid w:val="0049507C"/>
    <w:rsid w:val="00497965"/>
    <w:rsid w:val="00497E7C"/>
    <w:rsid w:val="004C42E5"/>
    <w:rsid w:val="004D2462"/>
    <w:rsid w:val="004E05A8"/>
    <w:rsid w:val="004E2EA5"/>
    <w:rsid w:val="004E6835"/>
    <w:rsid w:val="004F539D"/>
    <w:rsid w:val="0050605D"/>
    <w:rsid w:val="005153D6"/>
    <w:rsid w:val="005212CB"/>
    <w:rsid w:val="00522D79"/>
    <w:rsid w:val="00543575"/>
    <w:rsid w:val="00593EF0"/>
    <w:rsid w:val="00597BD9"/>
    <w:rsid w:val="005A5C39"/>
    <w:rsid w:val="005D211A"/>
    <w:rsid w:val="005E3F43"/>
    <w:rsid w:val="005F29F1"/>
    <w:rsid w:val="005F5385"/>
    <w:rsid w:val="005F5721"/>
    <w:rsid w:val="00614C8D"/>
    <w:rsid w:val="00617F82"/>
    <w:rsid w:val="00627500"/>
    <w:rsid w:val="00643CB2"/>
    <w:rsid w:val="00646AF6"/>
    <w:rsid w:val="00677DA2"/>
    <w:rsid w:val="006C11E3"/>
    <w:rsid w:val="006E4F46"/>
    <w:rsid w:val="006E7AA7"/>
    <w:rsid w:val="00705C4E"/>
    <w:rsid w:val="00720BD4"/>
    <w:rsid w:val="007717C9"/>
    <w:rsid w:val="007A0BC2"/>
    <w:rsid w:val="007A26AA"/>
    <w:rsid w:val="007C7064"/>
    <w:rsid w:val="0080101F"/>
    <w:rsid w:val="0080358E"/>
    <w:rsid w:val="0080690C"/>
    <w:rsid w:val="0080757D"/>
    <w:rsid w:val="0082482B"/>
    <w:rsid w:val="008325D8"/>
    <w:rsid w:val="00836E30"/>
    <w:rsid w:val="00842D19"/>
    <w:rsid w:val="00850995"/>
    <w:rsid w:val="0086172C"/>
    <w:rsid w:val="00862EF8"/>
    <w:rsid w:val="00893F78"/>
    <w:rsid w:val="008C3727"/>
    <w:rsid w:val="008C440F"/>
    <w:rsid w:val="008F419D"/>
    <w:rsid w:val="00900C08"/>
    <w:rsid w:val="00910998"/>
    <w:rsid w:val="00924955"/>
    <w:rsid w:val="00930083"/>
    <w:rsid w:val="00936759"/>
    <w:rsid w:val="0096091B"/>
    <w:rsid w:val="0096280B"/>
    <w:rsid w:val="0099288D"/>
    <w:rsid w:val="009A1DD5"/>
    <w:rsid w:val="009B5265"/>
    <w:rsid w:val="009B59AF"/>
    <w:rsid w:val="009C7D33"/>
    <w:rsid w:val="009D10B0"/>
    <w:rsid w:val="009D70EA"/>
    <w:rsid w:val="00A07F74"/>
    <w:rsid w:val="00A11577"/>
    <w:rsid w:val="00A3776C"/>
    <w:rsid w:val="00A40AC2"/>
    <w:rsid w:val="00A41455"/>
    <w:rsid w:val="00A7284E"/>
    <w:rsid w:val="00A73B8E"/>
    <w:rsid w:val="00A85A45"/>
    <w:rsid w:val="00A92167"/>
    <w:rsid w:val="00A96E20"/>
    <w:rsid w:val="00AB1F75"/>
    <w:rsid w:val="00AC5BE9"/>
    <w:rsid w:val="00AC750D"/>
    <w:rsid w:val="00AD781C"/>
    <w:rsid w:val="00B030F4"/>
    <w:rsid w:val="00B1028C"/>
    <w:rsid w:val="00B10980"/>
    <w:rsid w:val="00B345A8"/>
    <w:rsid w:val="00B356F6"/>
    <w:rsid w:val="00B36ED4"/>
    <w:rsid w:val="00B3722A"/>
    <w:rsid w:val="00B466DF"/>
    <w:rsid w:val="00B52D6C"/>
    <w:rsid w:val="00B77B41"/>
    <w:rsid w:val="00B900E2"/>
    <w:rsid w:val="00B95559"/>
    <w:rsid w:val="00BD2A26"/>
    <w:rsid w:val="00BF7F73"/>
    <w:rsid w:val="00C03F87"/>
    <w:rsid w:val="00C074BF"/>
    <w:rsid w:val="00C34930"/>
    <w:rsid w:val="00C362CE"/>
    <w:rsid w:val="00C41E20"/>
    <w:rsid w:val="00C51E94"/>
    <w:rsid w:val="00C55D53"/>
    <w:rsid w:val="00C641EF"/>
    <w:rsid w:val="00C646AC"/>
    <w:rsid w:val="00C861FF"/>
    <w:rsid w:val="00CA2E58"/>
    <w:rsid w:val="00CA4B7B"/>
    <w:rsid w:val="00CA61DC"/>
    <w:rsid w:val="00CB09C2"/>
    <w:rsid w:val="00CC1CD2"/>
    <w:rsid w:val="00CC32DF"/>
    <w:rsid w:val="00CE046D"/>
    <w:rsid w:val="00CE6C72"/>
    <w:rsid w:val="00CF0B29"/>
    <w:rsid w:val="00CF174E"/>
    <w:rsid w:val="00D019C3"/>
    <w:rsid w:val="00D0576A"/>
    <w:rsid w:val="00D15928"/>
    <w:rsid w:val="00D178AD"/>
    <w:rsid w:val="00D414F6"/>
    <w:rsid w:val="00D5351E"/>
    <w:rsid w:val="00D55B0A"/>
    <w:rsid w:val="00D60B21"/>
    <w:rsid w:val="00D721B7"/>
    <w:rsid w:val="00D81085"/>
    <w:rsid w:val="00D90C22"/>
    <w:rsid w:val="00DC0659"/>
    <w:rsid w:val="00DC34B3"/>
    <w:rsid w:val="00DC6F98"/>
    <w:rsid w:val="00DC7C69"/>
    <w:rsid w:val="00DC7EC5"/>
    <w:rsid w:val="00DD60FE"/>
    <w:rsid w:val="00DF110F"/>
    <w:rsid w:val="00E31598"/>
    <w:rsid w:val="00E53B8A"/>
    <w:rsid w:val="00E553D6"/>
    <w:rsid w:val="00E735C6"/>
    <w:rsid w:val="00E9650C"/>
    <w:rsid w:val="00EA06EC"/>
    <w:rsid w:val="00EA1DD9"/>
    <w:rsid w:val="00EA7548"/>
    <w:rsid w:val="00EB4907"/>
    <w:rsid w:val="00EB51BA"/>
    <w:rsid w:val="00EB57AB"/>
    <w:rsid w:val="00ED658F"/>
    <w:rsid w:val="00EF0776"/>
    <w:rsid w:val="00F03BCE"/>
    <w:rsid w:val="00F0540D"/>
    <w:rsid w:val="00F07D20"/>
    <w:rsid w:val="00F25077"/>
    <w:rsid w:val="00F25135"/>
    <w:rsid w:val="00F3141D"/>
    <w:rsid w:val="00F4664D"/>
    <w:rsid w:val="00F50B93"/>
    <w:rsid w:val="00F630AF"/>
    <w:rsid w:val="00F644D4"/>
    <w:rsid w:val="00F768F9"/>
    <w:rsid w:val="00F83F1F"/>
    <w:rsid w:val="00F9290C"/>
    <w:rsid w:val="00FA25B2"/>
    <w:rsid w:val="00FA5A13"/>
    <w:rsid w:val="00FF1F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4CA3A3-FFD8-4227-BD73-E803CB6DD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9FE"/>
    <w:pPr>
      <w:spacing w:line="360" w:lineRule="auto"/>
      <w:jc w:val="both"/>
    </w:pPr>
    <w:rPr>
      <w:sz w:val="24"/>
      <w:szCs w:val="24"/>
      <w:lang w:val="id-ID"/>
    </w:rPr>
  </w:style>
  <w:style w:type="paragraph" w:styleId="Heading1">
    <w:name w:val="heading 1"/>
    <w:basedOn w:val="Normal"/>
    <w:next w:val="Normal"/>
    <w:qFormat/>
    <w:rsid w:val="00DC34B3"/>
    <w:pPr>
      <w:keepNext/>
      <w:numPr>
        <w:numId w:val="1"/>
      </w:numPr>
      <w:spacing w:after="48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3105A5"/>
    <w:pPr>
      <w:keepNext/>
      <w:numPr>
        <w:ilvl w:val="1"/>
        <w:numId w:val="1"/>
      </w:numPr>
      <w:spacing w:before="36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rsid w:val="003105A5"/>
    <w:pPr>
      <w:keepNext/>
      <w:numPr>
        <w:ilvl w:val="2"/>
        <w:numId w:val="1"/>
      </w:numPr>
      <w:spacing w:before="36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B356F6"/>
    <w:pPr>
      <w:keepNext/>
      <w:numPr>
        <w:ilvl w:val="3"/>
        <w:numId w:val="1"/>
      </w:numPr>
      <w:spacing w:before="360" w:after="60"/>
      <w:outlineLvl w:val="3"/>
    </w:pPr>
    <w:rPr>
      <w:b/>
      <w:bCs/>
      <w:sz w:val="26"/>
      <w:szCs w:val="28"/>
    </w:rPr>
  </w:style>
  <w:style w:type="paragraph" w:styleId="Heading5">
    <w:name w:val="heading 5"/>
    <w:basedOn w:val="Normal"/>
    <w:next w:val="Normal"/>
    <w:qFormat/>
    <w:rsid w:val="00CF0B2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CF0B2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F0B29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CF0B2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CF0B29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CF0B29"/>
  </w:style>
  <w:style w:type="paragraph" w:styleId="TOC2">
    <w:name w:val="toc 2"/>
    <w:basedOn w:val="Normal"/>
    <w:next w:val="Normal"/>
    <w:autoRedefine/>
    <w:uiPriority w:val="39"/>
    <w:rsid w:val="00CF0B29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CF0B29"/>
    <w:pPr>
      <w:ind w:left="480"/>
    </w:pPr>
  </w:style>
  <w:style w:type="paragraph" w:styleId="Caption">
    <w:name w:val="caption"/>
    <w:basedOn w:val="Normal"/>
    <w:next w:val="Normal"/>
    <w:qFormat/>
    <w:rsid w:val="000E558D"/>
    <w:rPr>
      <w:b/>
      <w:bCs/>
      <w:sz w:val="20"/>
      <w:szCs w:val="20"/>
    </w:rPr>
  </w:style>
  <w:style w:type="paragraph" w:customStyle="1" w:styleId="HeadingLainnya">
    <w:name w:val="Heading_Lainnya"/>
    <w:basedOn w:val="Heading1"/>
    <w:next w:val="Normal"/>
    <w:rsid w:val="003105A5"/>
    <w:pPr>
      <w:numPr>
        <w:numId w:val="0"/>
      </w:numPr>
    </w:pPr>
  </w:style>
  <w:style w:type="paragraph" w:styleId="BodyText">
    <w:name w:val="Body Text"/>
    <w:basedOn w:val="Normal"/>
    <w:rsid w:val="00EB57AB"/>
    <w:pPr>
      <w:ind w:firstLine="720"/>
    </w:pPr>
  </w:style>
  <w:style w:type="paragraph" w:styleId="TOC4">
    <w:name w:val="toc 4"/>
    <w:basedOn w:val="Normal"/>
    <w:next w:val="Normal"/>
    <w:autoRedefine/>
    <w:semiHidden/>
    <w:rsid w:val="0050605D"/>
    <w:pPr>
      <w:ind w:left="720"/>
    </w:pPr>
  </w:style>
  <w:style w:type="numbering" w:customStyle="1" w:styleId="StyleNumbered">
    <w:name w:val="Style Numbered"/>
    <w:basedOn w:val="NoList"/>
    <w:rsid w:val="0080757D"/>
    <w:pPr>
      <w:numPr>
        <w:numId w:val="16"/>
      </w:numPr>
    </w:pPr>
  </w:style>
  <w:style w:type="paragraph" w:styleId="Footer">
    <w:name w:val="footer"/>
    <w:basedOn w:val="Normal"/>
    <w:link w:val="FooterChar"/>
    <w:uiPriority w:val="99"/>
    <w:rsid w:val="00A85A4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85A45"/>
  </w:style>
  <w:style w:type="paragraph" w:styleId="Header">
    <w:name w:val="header"/>
    <w:basedOn w:val="Normal"/>
    <w:link w:val="HeaderChar"/>
    <w:uiPriority w:val="99"/>
    <w:rsid w:val="00A85A45"/>
    <w:pPr>
      <w:tabs>
        <w:tab w:val="center" w:pos="4320"/>
        <w:tab w:val="right" w:pos="8640"/>
      </w:tabs>
    </w:pPr>
  </w:style>
  <w:style w:type="paragraph" w:customStyle="1" w:styleId="JudulGambarTabel">
    <w:name w:val="Judul Gambar &amp; Tabel"/>
    <w:basedOn w:val="Caption"/>
    <w:rsid w:val="000D4467"/>
    <w:pPr>
      <w:spacing w:before="120" w:after="120"/>
      <w:jc w:val="center"/>
    </w:pPr>
    <w:rPr>
      <w:b w:val="0"/>
      <w:sz w:val="24"/>
    </w:rPr>
  </w:style>
  <w:style w:type="paragraph" w:customStyle="1" w:styleId="center">
    <w:name w:val="center"/>
    <w:basedOn w:val="Normal"/>
    <w:rsid w:val="000E558D"/>
    <w:pPr>
      <w:jc w:val="center"/>
    </w:pPr>
  </w:style>
  <w:style w:type="table" w:styleId="TableGrid">
    <w:name w:val="Table Grid"/>
    <w:basedOn w:val="TableNormal"/>
    <w:rsid w:val="00C641EF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character" w:customStyle="1" w:styleId="Bold">
    <w:name w:val="Bold"/>
    <w:basedOn w:val="DefaultParagraphFont"/>
    <w:rsid w:val="00DC0659"/>
    <w:rPr>
      <w:b/>
    </w:rPr>
  </w:style>
  <w:style w:type="paragraph" w:customStyle="1" w:styleId="DaftarPustaka">
    <w:name w:val="Daftar Pustaka"/>
    <w:basedOn w:val="Normal"/>
    <w:rsid w:val="00180978"/>
    <w:pPr>
      <w:ind w:left="720" w:hanging="720"/>
    </w:pPr>
  </w:style>
  <w:style w:type="character" w:customStyle="1" w:styleId="italic">
    <w:name w:val="italic"/>
    <w:basedOn w:val="DefaultParagraphFont"/>
    <w:rsid w:val="00180978"/>
    <w:rPr>
      <w:i/>
    </w:rPr>
  </w:style>
  <w:style w:type="character" w:styleId="Hyperlink">
    <w:name w:val="Hyperlink"/>
    <w:basedOn w:val="DefaultParagraphFont"/>
    <w:uiPriority w:val="99"/>
    <w:rsid w:val="00180978"/>
    <w:rPr>
      <w:color w:val="0000FF"/>
      <w:u w:val="single"/>
    </w:rPr>
  </w:style>
  <w:style w:type="paragraph" w:customStyle="1" w:styleId="Persamaan">
    <w:name w:val="Persamaan"/>
    <w:basedOn w:val="Normal"/>
    <w:next w:val="BodyText"/>
    <w:rsid w:val="00393CA3"/>
    <w:pPr>
      <w:tabs>
        <w:tab w:val="center" w:pos="3969"/>
        <w:tab w:val="right" w:pos="7938"/>
      </w:tabs>
    </w:pPr>
  </w:style>
  <w:style w:type="paragraph" w:styleId="TableofFigures">
    <w:name w:val="table of figures"/>
    <w:basedOn w:val="Normal"/>
    <w:next w:val="Normal"/>
    <w:semiHidden/>
    <w:rsid w:val="0096280B"/>
  </w:style>
  <w:style w:type="paragraph" w:customStyle="1" w:styleId="Title1">
    <w:name w:val="Title 1"/>
    <w:next w:val="Normal"/>
    <w:rsid w:val="00497965"/>
    <w:pPr>
      <w:spacing w:line="360" w:lineRule="auto"/>
      <w:jc w:val="center"/>
    </w:pPr>
    <w:rPr>
      <w:rFonts w:cs="Arial"/>
      <w:b/>
      <w:bCs/>
      <w:kern w:val="28"/>
      <w:sz w:val="28"/>
      <w:szCs w:val="32"/>
    </w:rPr>
  </w:style>
  <w:style w:type="paragraph" w:customStyle="1" w:styleId="Title2">
    <w:name w:val="Title 2"/>
    <w:next w:val="Normal"/>
    <w:rsid w:val="00497965"/>
    <w:pPr>
      <w:spacing w:line="360" w:lineRule="auto"/>
      <w:jc w:val="center"/>
    </w:pPr>
    <w:rPr>
      <w:rFonts w:cs="Arial"/>
      <w:b/>
      <w:bCs/>
      <w:kern w:val="28"/>
      <w:sz w:val="24"/>
      <w:szCs w:val="32"/>
    </w:rPr>
  </w:style>
  <w:style w:type="paragraph" w:styleId="Title">
    <w:name w:val="Title"/>
    <w:basedOn w:val="Normal"/>
    <w:qFormat/>
    <w:rsid w:val="002C1D42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HeadingLampiran">
    <w:name w:val="Heading Lampiran"/>
    <w:rsid w:val="004839D1"/>
    <w:pPr>
      <w:jc w:val="center"/>
    </w:pPr>
    <w:rPr>
      <w:rFonts w:cs="Arial"/>
      <w:b/>
      <w:bCs/>
      <w:caps/>
      <w:kern w:val="32"/>
      <w:sz w:val="28"/>
      <w:szCs w:val="32"/>
      <w:lang w:val="id-ID"/>
    </w:rPr>
  </w:style>
  <w:style w:type="character" w:customStyle="1" w:styleId="HeaderChar">
    <w:name w:val="Header Char"/>
    <w:basedOn w:val="DefaultParagraphFont"/>
    <w:link w:val="Header"/>
    <w:uiPriority w:val="99"/>
    <w:rsid w:val="007A0BC2"/>
    <w:rPr>
      <w:sz w:val="24"/>
      <w:szCs w:val="24"/>
      <w:lang w:val="id-ID"/>
    </w:rPr>
  </w:style>
  <w:style w:type="paragraph" w:styleId="BalloonText">
    <w:name w:val="Balloon Text"/>
    <w:basedOn w:val="Normal"/>
    <w:link w:val="BalloonTextChar"/>
    <w:rsid w:val="006E7A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7AA7"/>
    <w:rPr>
      <w:rFonts w:ascii="Tahoma" w:hAnsi="Tahoma" w:cs="Tahoma"/>
      <w:sz w:val="16"/>
      <w:szCs w:val="16"/>
      <w:lang w:val="id-ID"/>
    </w:rPr>
  </w:style>
  <w:style w:type="paragraph" w:customStyle="1" w:styleId="default">
    <w:name w:val="default"/>
    <w:basedOn w:val="Normal"/>
    <w:rsid w:val="00862EF8"/>
    <w:pPr>
      <w:spacing w:before="100" w:beforeAutospacing="1" w:after="100" w:afterAutospacing="1" w:line="240" w:lineRule="auto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862EF8"/>
    <w:rPr>
      <w:b/>
      <w:bCs/>
    </w:rPr>
  </w:style>
  <w:style w:type="character" w:styleId="Emphasis">
    <w:name w:val="Emphasis"/>
    <w:basedOn w:val="DefaultParagraphFont"/>
    <w:uiPriority w:val="20"/>
    <w:qFormat/>
    <w:rsid w:val="00862EF8"/>
    <w:rPr>
      <w:i/>
      <w:iCs/>
    </w:rPr>
  </w:style>
  <w:style w:type="character" w:customStyle="1" w:styleId="apple-converted-space">
    <w:name w:val="apple-converted-space"/>
    <w:basedOn w:val="DefaultParagraphFont"/>
    <w:rsid w:val="00862EF8"/>
  </w:style>
  <w:style w:type="paragraph" w:styleId="ListParagraph">
    <w:name w:val="List Paragraph"/>
    <w:basedOn w:val="Normal"/>
    <w:uiPriority w:val="34"/>
    <w:qFormat/>
    <w:rsid w:val="00862EF8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FF1F6B"/>
    <w:rPr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18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footer" Target="footer7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footer" Target="foot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theme" Target="theme/theme1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deapad\Downloads\draft%20Template%20Tugas%20Akhir%20FT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FA42B8A4-0AF3-46CA-A6FD-54359AA621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draft Template Tugas Akhir FTI</Template>
  <TotalTime>0</TotalTime>
  <Pages>14</Pages>
  <Words>969</Words>
  <Characters>5525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Tugas Akhir</vt:lpstr>
    </vt:vector>
  </TitlesOfParts>
  <Company>Deftones</Company>
  <LinksUpToDate>false</LinksUpToDate>
  <CharactersWithSpaces>6482</CharactersWithSpaces>
  <SharedDoc>false</SharedDoc>
  <HLinks>
    <vt:vector size="252" baseType="variant">
      <vt:variant>
        <vt:i4>5439602</vt:i4>
      </vt:variant>
      <vt:variant>
        <vt:i4>330</vt:i4>
      </vt:variant>
      <vt:variant>
        <vt:i4>0</vt:i4>
      </vt:variant>
      <vt:variant>
        <vt:i4>5</vt:i4>
      </vt:variant>
      <vt:variant>
        <vt:lpwstr>mailto:nugroho@fti.uii.ac.id</vt:lpwstr>
      </vt:variant>
      <vt:variant>
        <vt:lpwstr/>
      </vt:variant>
      <vt:variant>
        <vt:i4>1835056</vt:i4>
      </vt:variant>
      <vt:variant>
        <vt:i4>287</vt:i4>
      </vt:variant>
      <vt:variant>
        <vt:i4>0</vt:i4>
      </vt:variant>
      <vt:variant>
        <vt:i4>5</vt:i4>
      </vt:variant>
      <vt:variant>
        <vt:lpwstr/>
      </vt:variant>
      <vt:variant>
        <vt:lpwstr>_Toc284144264</vt:lpwstr>
      </vt:variant>
      <vt:variant>
        <vt:i4>1966128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_Toc284144249</vt:lpwstr>
      </vt:variant>
      <vt:variant>
        <vt:i4>1835060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_Toc284852799</vt:lpwstr>
      </vt:variant>
      <vt:variant>
        <vt:i4>1835060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_Toc284852798</vt:lpwstr>
      </vt:variant>
      <vt:variant>
        <vt:i4>1835060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_Toc284852797</vt:lpwstr>
      </vt:variant>
      <vt:variant>
        <vt:i4>1835060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_Toc284852796</vt:lpwstr>
      </vt:variant>
      <vt:variant>
        <vt:i4>1835060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_Toc284852795</vt:lpwstr>
      </vt:variant>
      <vt:variant>
        <vt:i4>1835060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_Toc284852794</vt:lpwstr>
      </vt:variant>
      <vt:variant>
        <vt:i4>1835060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_Toc284852793</vt:lpwstr>
      </vt:variant>
      <vt:variant>
        <vt:i4>1835060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_Toc284852792</vt:lpwstr>
      </vt:variant>
      <vt:variant>
        <vt:i4>1835060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_Toc284852791</vt:lpwstr>
      </vt:variant>
      <vt:variant>
        <vt:i4>1835060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_Toc284852790</vt:lpwstr>
      </vt:variant>
      <vt:variant>
        <vt:i4>1900596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_Toc284852789</vt:lpwstr>
      </vt:variant>
      <vt:variant>
        <vt:i4>1900596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_Toc284852788</vt:lpwstr>
      </vt:variant>
      <vt:variant>
        <vt:i4>1900596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_Toc284852787</vt:lpwstr>
      </vt:variant>
      <vt:variant>
        <vt:i4>1900596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_Toc284852786</vt:lpwstr>
      </vt:variant>
      <vt:variant>
        <vt:i4>1900596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_Toc284852785</vt:lpwstr>
      </vt:variant>
      <vt:variant>
        <vt:i4>1900596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_Toc284852784</vt:lpwstr>
      </vt:variant>
      <vt:variant>
        <vt:i4>1900596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_Toc284852783</vt:lpwstr>
      </vt:variant>
      <vt:variant>
        <vt:i4>1900596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_Toc284852782</vt:lpwstr>
      </vt:variant>
      <vt:variant>
        <vt:i4>1900596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_Toc284852781</vt:lpwstr>
      </vt:variant>
      <vt:variant>
        <vt:i4>1900596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_Toc284852780</vt:lpwstr>
      </vt:variant>
      <vt:variant>
        <vt:i4>1179700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_Toc284852779</vt:lpwstr>
      </vt:variant>
      <vt:variant>
        <vt:i4>1179700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_Toc284852778</vt:lpwstr>
      </vt:variant>
      <vt:variant>
        <vt:i4>1179700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_Toc284852777</vt:lpwstr>
      </vt:variant>
      <vt:variant>
        <vt:i4>1179700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_Toc284852776</vt:lpwstr>
      </vt:variant>
      <vt:variant>
        <vt:i4>1179700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_Toc284852775</vt:lpwstr>
      </vt:variant>
      <vt:variant>
        <vt:i4>1179700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_Toc284852774</vt:lpwstr>
      </vt:variant>
      <vt:variant>
        <vt:i4>1179700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_Toc284852773</vt:lpwstr>
      </vt:variant>
      <vt:variant>
        <vt:i4>1179700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_Toc284852772</vt:lpwstr>
      </vt:variant>
      <vt:variant>
        <vt:i4>1179700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_Toc284852771</vt:lpwstr>
      </vt:variant>
      <vt:variant>
        <vt:i4>1179700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_Toc284852770</vt:lpwstr>
      </vt:variant>
      <vt:variant>
        <vt:i4>1245236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_Toc284852769</vt:lpwstr>
      </vt:variant>
      <vt:variant>
        <vt:i4>1245236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_Toc284852768</vt:lpwstr>
      </vt:variant>
      <vt:variant>
        <vt:i4>1245236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_Toc284852767</vt:lpwstr>
      </vt:variant>
      <vt:variant>
        <vt:i4>1245236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_Toc284852766</vt:lpwstr>
      </vt:variant>
      <vt:variant>
        <vt:i4>1245236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_Toc284852765</vt:lpwstr>
      </vt:variant>
      <vt:variant>
        <vt:i4>1245236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_Toc284852764</vt:lpwstr>
      </vt:variant>
      <vt:variant>
        <vt:i4>1245236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_Toc284852763</vt:lpwstr>
      </vt:variant>
      <vt:variant>
        <vt:i4>1245236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_Toc284852762</vt:lpwstr>
      </vt:variant>
      <vt:variant>
        <vt:i4>1245236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_Toc284852761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Tugas Akhir</dc:title>
  <dc:subject/>
  <dc:creator>ideapad</dc:creator>
  <cp:keywords/>
  <dc:description/>
  <cp:lastModifiedBy>Andreas</cp:lastModifiedBy>
  <cp:revision>2</cp:revision>
  <cp:lastPrinted>2017-09-11T08:33:00Z</cp:lastPrinted>
  <dcterms:created xsi:type="dcterms:W3CDTF">2017-10-06T11:26:00Z</dcterms:created>
  <dcterms:modified xsi:type="dcterms:W3CDTF">2017-10-06T11:26:00Z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ama Mahasiswa">
    <vt:lpwstr>&lt;Nama Mahasiswa&gt;</vt:lpwstr>
  </property>
  <property fmtid="{D5CDD505-2E9C-101B-9397-08002B2CF9AE}" pid="3" name="NIM">
    <vt:lpwstr>&lt;No. Mahasiswa&gt;</vt:lpwstr>
  </property>
  <property fmtid="{D5CDD505-2E9C-101B-9397-08002B2CF9AE}" pid="4" name="NRM">
    <vt:lpwstr>&lt;No. Reg. Mhs.&gt;</vt:lpwstr>
  </property>
  <property fmtid="{D5CDD505-2E9C-101B-9397-08002B2CF9AE}" pid="5" name="Judul">
    <vt:lpwstr>&lt;JUDUL TUGAS AKHIR&gt;</vt:lpwstr>
  </property>
  <property fmtid="{D5CDD505-2E9C-101B-9397-08002B2CF9AE}" pid="6" name="Tahun">
    <vt:lpwstr>&lt;TAHUN&gt;</vt:lpwstr>
  </property>
</Properties>
</file>